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3D" w:rsidRDefault="002851D9">
      <w:pPr>
        <w:rPr>
          <w:lang w:val="el-GR"/>
        </w:rPr>
      </w:pPr>
      <w:r>
        <w:rPr>
          <w:lang w:val="en-US"/>
        </w:rPr>
        <w:t xml:space="preserve">Homer </w:t>
      </w:r>
      <w:proofErr w:type="spellStart"/>
      <w:r>
        <w:rPr>
          <w:lang w:val="en-US"/>
        </w:rPr>
        <w:t>Multitext</w:t>
      </w:r>
      <w:proofErr w:type="spellEnd"/>
      <w:r>
        <w:rPr>
          <w:lang w:val="en-US"/>
        </w:rPr>
        <w:t xml:space="preserve"> Project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Boek</w:t>
      </w:r>
      <w:proofErr w:type="spellEnd"/>
      <w:r>
        <w:rPr>
          <w:lang w:val="en-US"/>
        </w:rPr>
        <w:t xml:space="preserve"> 13</w:t>
      </w:r>
    </w:p>
    <w:p w:rsidR="002851D9" w:rsidRPr="009446B3" w:rsidRDefault="00DA3DA0" w:rsidP="002851D9">
      <w:pPr>
        <w:spacing w:before="100" w:beforeAutospacing="1" w:after="100" w:afterAutospacing="1" w:line="240" w:lineRule="auto"/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</w:pPr>
      <w:hyperlink r:id="rId5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Ζεὺς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ἐπεὶ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οὖν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Τρῶάς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τε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καὶ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Ἕκτορα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3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νηυσὶ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4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πέλασσε</w:t>
        </w:r>
      </w:hyperlink>
      <w:r w:rsidR="002851D9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 w:rsidRPr="002851D9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br/>
      </w:r>
      <w:r w:rsidR="002851D9" w:rsidRPr="002851D9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br/>
      </w:r>
      <w:hyperlink r:id="rId15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τοὺς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6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μὲν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7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ἔα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8" w:tgtFrame="morph" w:history="1">
        <w:r w:rsid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παρα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9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τῇσι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0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πόνον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1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τ᾽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2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ἐχέμεν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3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καὶ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4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ὀϊζὺν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25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νωλεμέως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6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αὐτὸς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7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δὲ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8" w:tgtFrame="morph" w:history="1">
        <w:r w:rsidR="002851D9" w:rsidRP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πάλιν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"http://www.perseus.tufts.edu/hopper/morph?l=tre%2Fpen&amp;la=greek&amp;can=tre%2Fpen0&amp;prior=pa/lin"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τρέ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πεν</w:t>
      </w:r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29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ὄσσε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3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φαεινὼ</w:t>
        </w:r>
      </w:hyperlink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31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νόσφιν</w:t>
        </w:r>
        <w:proofErr w:type="spellEnd"/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"http://www.perseus.tufts.edu/hopper/morph?l=e%29f%27&amp;la=greek&amp;can=e%29f%270&amp;prior=no/sfin"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ἐφ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᾽</w:t>
      </w:r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3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ἱπποπ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όλων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"http://www.perseus.tufts.edu/hopper/morph?l=*qrh%7Ckw%3Dn&amp;la=greek&amp;can=*qrh%7Ckw%3Dn0&amp;prior=i(ppopo/lwn"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Θρῃκῶν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3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καθ</w:t>
        </w:r>
        <w:r w:rsidR="002851D9" w:rsidRPr="003233F4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 xml:space="preserve"> </w:t>
        </w:r>
        <w:r w:rsid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ὁ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ρώμενος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34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αἶαν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 w:rsidRPr="009446B3">
        <w:rPr>
          <w:rFonts w:ascii="Gentium" w:eastAsia="Times New Roman" w:hAnsi="Gentium" w:cs="Times New Roman"/>
          <w:color w:val="000000"/>
          <w:sz w:val="24"/>
          <w:szCs w:val="24"/>
          <w:lang w:eastAsia="ja-JP"/>
        </w:rPr>
        <w:t>5</w:t>
      </w:r>
      <w:hyperlink r:id="rId35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Μυσῶν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36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"http://www.perseus.tufts.edu/hopper/morph?l=a%29gxema%2Fxwn&amp;la=greek&amp;can=a%29gxema%2Fxwn0&amp;prior=t'"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ἀγχεμάχων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37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καὶ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"http://www.perseus.tufts.edu/hopper/morph?l=a%29gauw%3Dn&amp;la=greek&amp;can=a%29gauw%3Dn0&amp;prior=kai\\"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ἀγ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αυῶν</w:t>
      </w:r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3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ἱππημολγῶν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39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γλ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ακτοφάγων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Ἀβίων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τε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δικαιοτάτων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ἀνθρώπων</w:t>
        </w:r>
      </w:hyperlink>
      <w:r w:rsidR="002851D9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·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44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ἐς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"http://www.perseus.tufts.edu/hopper/morph?l=*troi%2Fhn&amp;la=greek&amp;can=*troi%2Fhn0&amp;prior=e)s"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Τροίην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5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"http://www.perseus.tufts.edu/hopper/morph?l=ou%29&amp;la=greek&amp;can=ou%290&amp;prior=d'"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οὐ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6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άμ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παν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7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ἔτι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τρέπεν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49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ὄσσε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r w:rsidR="002851D9">
        <w:rPr>
          <w:lang w:val="el-GR"/>
        </w:rPr>
        <w:t>φαεινὼ</w:t>
      </w:r>
      <w:r w:rsidR="002851D9" w:rsidRPr="003233F4"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50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οὐ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"http://www.perseus.tufts.edu/hopper/morph?l=ga%5Cr&amp;la=greek&amp;can=ga%5Cr0&amp;prior=ou)"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γὰρ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5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ὅ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5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γ᾽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"http://www.perseus.tufts.edu/hopper/morph?l=a%29qana%2Ftwn&amp;la=greek&amp;can=a%29qana%2Ftwn0&amp;prior=g'"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ἀθ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ανάτων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53" w:tgtFrame="morph" w:history="1">
        <w:r w:rsid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τιν</w:t>
        </w:r>
        <w:r w:rsidR="002851D9" w:rsidRPr="003233F4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’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54" w:tgtFrame="morph" w:history="1">
        <w:r w:rsid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ἐέ</w:t>
        </w:r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λπ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ετο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"http://www.perseus.tufts.edu/hopper/morph?l=o%28%5Cn&amp;la=greek&amp;can=o%28%5Cn0&amp;prior=e)/lpeto"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ὃν</w:t>
      </w:r>
      <w:proofErr w:type="spellEnd"/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55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κατ</w:t>
        </w:r>
        <w:r w:rsid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"http://www.perseus.tufts.edu/hopper/morph?l=qumo%5Cn&amp;la=greek&amp;can=qumo%5Cn0&amp;prior=kata\\"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θυμὸν</w:t>
      </w:r>
      <w:proofErr w:type="spellEnd"/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56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ἐλθόντ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᾽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57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ἢ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"http://www.perseus.tufts.edu/hopper/morph?l=*trw%2Fessin&amp;la=greek&amp;can=*trw%2Fessin0&amp;prior=h)\\"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Τρώεσσιν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"http://www.perseus.tufts.edu/hopper/morph?l=a%29rhce%2Fmen&amp;la=greek&amp;can=a%29rhce%2Fmen0&amp;prior=*trw/essin"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ἀρηξέμεν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r w:rsidR="002851D9">
        <w:rPr>
          <w:lang w:val="el-GR"/>
        </w:rPr>
        <w:t>ἠ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5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Δανα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οῖσιν</w:t>
        </w:r>
        <w:proofErr w:type="spellEnd"/>
      </w:hyperlink>
      <w:r w:rsidR="002851D9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·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 w:rsidRPr="009446B3">
        <w:rPr>
          <w:rFonts w:ascii="Gentium" w:eastAsia="Times New Roman" w:hAnsi="Gentium" w:cs="Times New Roman"/>
          <w:color w:val="000000"/>
          <w:sz w:val="24"/>
          <w:szCs w:val="24"/>
          <w:lang w:eastAsia="ja-JP"/>
        </w:rPr>
        <w:t>10</w:t>
      </w:r>
    </w:p>
    <w:p w:rsidR="002851D9" w:rsidRPr="009446B3" w:rsidRDefault="00DA3DA0" w:rsidP="002851D9">
      <w:pPr>
        <w:spacing w:before="100" w:beforeAutospacing="1" w:after="100" w:afterAutospacing="1" w:line="240" w:lineRule="auto"/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</w:pPr>
      <w:hyperlink r:id="rId59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οὐδ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"http://www.perseus.tufts.edu/hopper/morph?l=a%29laoskopih%5Cn&amp;la=greek&amp;can=a%29laoskopih%5Cn0&amp;prior=ou)d'"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ἀλ</w:t>
      </w:r>
      <w:proofErr w:type="spellEnd"/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ὸσ</w:t>
      </w:r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 xml:space="preserve"> 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σκο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πιὴν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εἶχε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κρείων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ἐνοσίχθων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6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καὶ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"http://www.perseus.tufts.edu/hopper/morph?l=ga%5Cr&amp;la=greek&amp;can=ga%5Cr1&amp;prior=kai\\"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γὰρ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4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ὃ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5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θα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υμάζων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"http://www.perseus.tufts.edu/hopper/morph?l=h%28%3Dsto&amp;la=greek&amp;can=h%28%3Dsto0&amp;prior=qauma/zwn"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ἧστο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6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τόλεμόν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"http://www.perseus.tufts.edu/hopper/morph?l=te&amp;la=greek&amp;can=te2&amp;prior=pto/lemo/n"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τε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"http://www.perseus.tufts.edu/hopper/morph?l=ma%2Fxhn&amp;la=greek&amp;can=ma%2Fxhn0&amp;prior=te"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μάχην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"http://www.perseus.tufts.edu/hopper/morph?l=te&amp;la=greek&amp;can=te3&amp;prior=ma/xhn"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τε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67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ὑψοῦ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6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ἐπ᾽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"http://www.perseus.tufts.edu/hopper/morph?l=a%29krota%2Fths&amp;la=greek&amp;can=a%29krota%2Fths0&amp;prior=e)p'"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ἀκροτάτης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"http://www.perseus.tufts.edu/hopper/morph?l=korufh%3Ds&amp;la=greek&amp;can=korufh%3Ds0&amp;prior=a)krota/ths"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κορυφῆς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"http://www.perseus.tufts.edu/hopper/morph?l=*sa%2Fmou&amp;la=greek&amp;can=*sa%2Fmou0&amp;prior=korufh=s"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Σάμου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"http://www.perseus.tufts.edu/hopper/morph?l=u%28lhe%2Fsshs&amp;la=greek&amp;can=u%28lhe%2Fsshs0&amp;prior=*sa/mou"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ὑληέσσης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69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Θρηϊκίης</w:t>
        </w:r>
        <w:proofErr w:type="spellEnd"/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"http://www.perseus.tufts.edu/hopper/morph?l=e%29%2Fnqen&amp;la=greek&amp;can=e%29%2Fnqen0&amp;prior=*qrhi+ki/hs"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ἔνθεν</w:t>
      </w:r>
      <w:proofErr w:type="spellEnd"/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"http://www.perseus.tufts.edu/hopper/morph?l=ga%5Cr&amp;la=greek&amp;can=ga%5Cr2&amp;prior=e)/nqen"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γὰρ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"http://www.perseus.tufts.edu/hopper/morph?l=e%29fai%2Fneto&amp;la=greek&amp;can=e%29fai%2Fneto0&amp;prior=ga\\r"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ἐφ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αίνετο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πᾶσα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μὲν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Ἴδη</w:t>
        </w:r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7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φα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ίνετο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"http://www.perseus.tufts.edu/hopper/morph?l=de%5C&amp;la=greek&amp;can=de%5C1&amp;prior=fai/neto"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δὲ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"http://www.perseus.tufts.edu/hopper/morph?l=*pria%2Fmoio&amp;la=greek&amp;can=*pria%2Fmoio0&amp;prior=de\\"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Πριάμοιο</w:t>
      </w:r>
      <w:proofErr w:type="spellEnd"/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4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όλις</w:t>
        </w:r>
        <w:proofErr w:type="spellEnd"/>
      </w:hyperlink>
      <w:r w:rsidR="002851D9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5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καὶ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"http://www.perseus.tufts.edu/hopper/morph?l=nh%3Des&amp;la=greek&amp;can=nh%3Des0&amp;prior=kai\\"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νῆες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"http://www.perseus.tufts.edu/hopper/morph?l=*%29axaiw%3Dn&amp;la=greek&amp;can=*%29axaiw%3Dn0&amp;prior=nh=es"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Ἀχ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αιῶν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·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 w:rsidRPr="009446B3">
        <w:rPr>
          <w:rFonts w:ascii="Gentium" w:eastAsia="Times New Roman" w:hAnsi="Gentium" w:cs="Times New Roman"/>
          <w:color w:val="000000"/>
          <w:sz w:val="24"/>
          <w:szCs w:val="24"/>
          <w:lang w:eastAsia="ja-JP"/>
        </w:rPr>
        <w:t>15</w:t>
      </w:r>
      <w:hyperlink r:id="rId76" w:tgtFrame="morph" w:history="1">
        <w:r w:rsidR="002851D9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ἐ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νθ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"http://www.perseus.tufts.edu/hopper/morph?l=a%29%2Fr%27&amp;la=greek&amp;can=a%29%2Fr%270&amp;prior=e)/nq'"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ἄρ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᾽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7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ὅ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γ᾽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"http://www.perseus.tufts.edu/hopper/morph?l=e%29c&amp;la=greek&amp;can=e%29c0&amp;prior=g'"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ἐξ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"http://www.perseus.tufts.edu/hopper/morph?l=a%28lo%5Cs&amp;la=greek&amp;can=a%28lo%5Cs0&amp;prior=e)c"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ἁλὸς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"http://www.perseus.tufts.edu/hopper/morph?l=e%28%2Fzet%27&amp;la=greek&amp;can=e%28%2Fzet%270&amp;prior=a(lo\\s"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ἕζετ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᾽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79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ι</w:t>
        </w:r>
        <w:r w:rsidR="00E61978" w:rsidRPr="003233F4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̈</w:t>
        </w:r>
        <w:r w:rsidR="00E61978" w:rsidRPr="003233F4">
          <w:rPr>
            <w:rFonts w:ascii="Gentium" w:eastAsia="Times New Roman" w:hAnsi="Gentium" w:cs="Times New Roman" w:hint="eastAsia"/>
            <w:color w:val="000000"/>
            <w:sz w:val="27"/>
            <w:szCs w:val="27"/>
            <w:lang w:eastAsia="ja-JP"/>
          </w:rPr>
          <w:t>̀</w:t>
        </w:r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ω</w:t>
        </w:r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ν</w:t>
        </w:r>
      </w:hyperlink>
      <w:r w:rsidR="00E61978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"http://www.perseus.tufts.edu/hopper/morph?l=e%29le%2Faire&amp;la=greek&amp;can=e%29le%2Faire0&amp;prior=i)w/n"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ἐλέ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αιρε</w:t>
      </w:r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Ἀχαιοὺς</w:t>
        </w:r>
      </w:hyperlink>
      <w:r w:rsidR="00E61978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82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Τρωσὶν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δα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μν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αμένους</w:t>
        </w:r>
      </w:hyperlink>
      <w:r w:rsidR="00E61978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4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Διϊ</w:t>
        </w:r>
        <w:r w:rsidR="00E61978">
          <w:rPr>
            <w:rFonts w:ascii="Gentium" w:eastAsia="Times New Roman" w:hAnsi="Gentium" w:cs="Times New Roman" w:hint="eastAsia"/>
            <w:color w:val="000000"/>
            <w:sz w:val="27"/>
            <w:szCs w:val="27"/>
            <w:lang w:val="el-GR" w:eastAsia="ja-JP"/>
          </w:rPr>
          <w:t>̀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"http://www.perseus.tufts.edu/hopper/morph?l=de%5C&amp;la=greek&amp;can=de%5C2&amp;prior=*dii\\"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δὲ</w:t>
      </w:r>
      <w:proofErr w:type="spellEnd"/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"http://www.perseus.tufts.edu/hopper/morph?l=kraterw%3Ds&amp;la=greek&amp;can=kraterw%3Ds0&amp;prior=de\\"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κρ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ατερῶς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5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ἐνεμέσσα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</w:p>
    <w:p w:rsidR="002851D9" w:rsidRDefault="00DA3DA0" w:rsidP="002851D9">
      <w:hyperlink r:id="rId86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ἀυ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τίκ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7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ἐξ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89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ὄρεος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κατεβήσετο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παιπαλόεντος</w:t>
        </w:r>
      </w:hyperlink>
      <w:r w:rsidR="00E61978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E61978" w:rsidRPr="00E61978">
        <w:rPr>
          <w:rFonts w:ascii="Gentium" w:eastAsia="Times New Roman" w:hAnsi="Gentium" w:cs="Times New Roman"/>
          <w:b/>
          <w:color w:val="000000"/>
          <w:sz w:val="27"/>
          <w:szCs w:val="27"/>
          <w:lang w:val="el-GR" w:eastAsia="ja-JP"/>
        </w:rPr>
        <w:t xml:space="preserve">/ </w:t>
      </w:r>
      <w:hyperlink r:id="rId92" w:tgtFrame="morph" w:history="1">
        <w:r w:rsidR="00E61978" w:rsidRPr="00E61978">
          <w:rPr>
            <w:rFonts w:ascii="Gentium" w:eastAsia="Times New Roman" w:hAnsi="Gentium" w:cs="Times New Roman"/>
            <w:b/>
            <w:color w:val="000000"/>
            <w:sz w:val="27"/>
            <w:szCs w:val="27"/>
            <w:lang w:eastAsia="ja-JP"/>
          </w:rPr>
          <w:t>κα</w:t>
        </w:r>
        <w:proofErr w:type="spellStart"/>
        <w:r w:rsidR="00E61978" w:rsidRPr="00E61978">
          <w:rPr>
            <w:rFonts w:ascii="Gentium" w:eastAsia="Times New Roman" w:hAnsi="Gentium" w:cs="Times New Roman"/>
            <w:b/>
            <w:color w:val="000000"/>
            <w:sz w:val="27"/>
            <w:szCs w:val="27"/>
            <w:lang w:eastAsia="ja-JP"/>
          </w:rPr>
          <w:t>τε</w:t>
        </w:r>
        <w:proofErr w:type="spellEnd"/>
        <w:r w:rsidR="00E61978" w:rsidRPr="00E61978">
          <w:rPr>
            <w:rFonts w:ascii="Gentium" w:eastAsia="Times New Roman" w:hAnsi="Gentium" w:cs="Times New Roman"/>
            <w:b/>
            <w:color w:val="000000"/>
            <w:sz w:val="27"/>
            <w:szCs w:val="27"/>
            <w:lang w:eastAsia="ja-JP"/>
          </w:rPr>
          <w:t>β</w:t>
        </w:r>
        <w:r w:rsidR="00E61978">
          <w:rPr>
            <w:rFonts w:ascii="Gentium" w:eastAsia="Times New Roman" w:hAnsi="Gentium" w:cs="Times New Roman"/>
            <w:b/>
            <w:color w:val="000000"/>
            <w:sz w:val="27"/>
            <w:szCs w:val="27"/>
            <w:lang w:val="el-GR" w:eastAsia="ja-JP"/>
          </w:rPr>
          <w:t>ή</w:t>
        </w:r>
        <w:r w:rsidR="00E61978">
          <w:rPr>
            <w:rFonts w:ascii="Gentium" w:eastAsia="Times New Roman" w:hAnsi="Gentium" w:cs="Times New Roman"/>
            <w:b/>
            <w:color w:val="000000"/>
            <w:sz w:val="27"/>
            <w:szCs w:val="27"/>
            <w:lang w:eastAsia="ja-JP"/>
          </w:rPr>
          <w:t>σ</w:t>
        </w:r>
        <w:r w:rsidR="00E61978">
          <w:rPr>
            <w:rFonts w:ascii="Gentium" w:eastAsia="Times New Roman" w:hAnsi="Gentium" w:cs="Times New Roman"/>
            <w:b/>
            <w:color w:val="000000"/>
            <w:sz w:val="27"/>
            <w:szCs w:val="27"/>
            <w:lang w:val="el-GR" w:eastAsia="ja-JP"/>
          </w:rPr>
          <w:t>α</w:t>
        </w:r>
        <w:proofErr w:type="spellStart"/>
        <w:r w:rsidR="00E61978" w:rsidRPr="00E61978">
          <w:rPr>
            <w:rFonts w:ascii="Gentium" w:eastAsia="Times New Roman" w:hAnsi="Gentium" w:cs="Times New Roman"/>
            <w:b/>
            <w:color w:val="000000"/>
            <w:sz w:val="27"/>
            <w:szCs w:val="27"/>
            <w:lang w:eastAsia="ja-JP"/>
          </w:rPr>
          <w:t>το</w:t>
        </w:r>
        <w:proofErr w:type="spellEnd"/>
      </w:hyperlink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93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κρ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αιπνὰ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4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ποσὶ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5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προβιβ</w:t>
        </w:r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ὰ</w:t>
        </w:r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ς</w:t>
        </w:r>
      </w:hyperlink>
      <w:r w:rsidR="00E61978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6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τρέμε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7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8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ὀύ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ρε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99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μακρὰ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καὶ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ὕλη</w:t>
        </w:r>
      </w:hyperlink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10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οσσὶν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ὑπ᾽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"http://www.perseus.tufts.edu/hopper/morph?l=a%29qana%2Ftoisi&amp;la=greek&amp;can=a%29qana%2Ftoisi0&amp;prior=u(p'"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ἀθ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ανάτοισι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4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Ποσ</w:t>
        </w:r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ιδάωνος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5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ἰ̈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όντος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 w:rsidRPr="009446B3">
        <w:rPr>
          <w:rFonts w:ascii="Gentium" w:eastAsia="Times New Roman" w:hAnsi="Gentium" w:cs="Times New Roman"/>
          <w:color w:val="000000"/>
          <w:sz w:val="24"/>
          <w:szCs w:val="24"/>
          <w:lang w:eastAsia="ja-JP"/>
        </w:rPr>
        <w:t>20</w:t>
      </w:r>
      <w:hyperlink r:id="rId106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τρὶς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"http://www.perseus.tufts.edu/hopper/morph?l=me%5Cn&amp;la=greek&amp;can=me%5Cn2&amp;prior=tri\\s"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μὲν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"http://www.perseus.tufts.edu/hopper/morph?l=o%29re%2Fcat%27&amp;la=greek&amp;can=o%29re%2Fcat%270&amp;prior=me\\n"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ὀρέξ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ατ᾽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7" w:tgtFrame="morph" w:history="1">
        <w:r w:rsidR="00E61978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ϊ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ών</w:t>
        </w:r>
        <w:proofErr w:type="spellEnd"/>
      </w:hyperlink>
      <w:r w:rsidR="00E61978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"http://www.perseus.tufts.edu/hopper/morph?l=to%5C&amp;la=greek&amp;can=to%5C0&amp;prior=i)w/n"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τὸ</w:t>
      </w:r>
      <w:proofErr w:type="spellEnd"/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"http://www.perseus.tufts.edu/hopper/morph?l=de%5C&amp;la=greek&amp;can=de%5C3&amp;prior=to\\"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δὲ</w:t>
      </w:r>
      <w:proofErr w:type="spellEnd"/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"http://www.perseus.tufts.edu/hopper/morph?l=te%2Ftraton&amp;la=greek&amp;can=te%2Ftraton0&amp;prior=de\\"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τέτρ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ατον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,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08" w:tgtFrame="morph" w:history="1"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ϊ</w:t>
        </w:r>
        <w:r w:rsidR="002E4285">
          <w:rPr>
            <w:rFonts w:ascii="Gentium" w:eastAsia="Times New Roman" w:hAnsi="Gentium" w:cs="Times New Roman" w:hint="eastAsia"/>
            <w:color w:val="000000"/>
            <w:sz w:val="27"/>
            <w:szCs w:val="27"/>
            <w:lang w:val="el-GR" w:eastAsia="ja-JP"/>
          </w:rPr>
          <w:t>̀</w:t>
        </w:r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̔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κετο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"http://www.perseus.tufts.edu/hopper/morph?l=te%2Fkmwr&amp;la=greek&amp;can=te%2Fkmwr0&amp;prior=i(/keto"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τέκμωρ</w:t>
      </w:r>
      <w:proofErr w:type="spellEnd"/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·</w:t>
      </w:r>
      <w:r w:rsidR="00E61978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/</w:t>
      </w:r>
      <w:r w:rsidR="00E61978">
        <w:rPr>
          <w:rFonts w:ascii="Gentium" w:eastAsia="Times New Roman" w:hAnsi="Gentium" w:cs="Times New Roman"/>
          <w:b/>
          <w:color w:val="000000"/>
          <w:sz w:val="27"/>
          <w:szCs w:val="27"/>
          <w:lang w:val="el-GR" w:eastAsia="ja-JP"/>
        </w:rPr>
        <w:t>τεταρτον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109" w:tgtFrame="morph" w:history="1"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Ἀι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γάς</w:t>
        </w:r>
        <w:proofErr w:type="spellEnd"/>
      </w:hyperlink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>
        <w:fldChar w:fldCharType="begin"/>
      </w:r>
      <w:r>
        <w:instrText xml:space="preserve"> HYPERLINK "http://www.perseus.tufts.edu/hopper/morph?l=e%29%2Fnqa&amp;la=greek&amp;can=e%29%2Fnqa0&amp;prior=*ai)ga/s" \t "morph" </w:instrText>
      </w:r>
      <w: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ἔνθ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</w:t>
      </w:r>
      <w:r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0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δέ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οἱ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κλυτὰ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δώματα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4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βένθεσι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5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λίμνης</w:t>
        </w:r>
      </w:hyperlink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116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χρύσε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7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μαρμαίροντα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τετεύχαται</w:t>
        </w:r>
      </w:hyperlink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,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"http://www.perseus.tufts.edu/hopper/morph?l=a%29%2Ffqita&amp;la=greek&amp;can=a%29%2Ffqita0&amp;prior=teteu/xatai"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ἄφθιτ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α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19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αἰεί</w:t>
        </w:r>
      </w:hyperlink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·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120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ἔνθ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"http://www.perseus.tufts.edu/hopper/morph?l=e%29lqw%5Cn&amp;la=greek&amp;can=e%29lqw%5Cn0&amp;prior=e)/nq'"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ἐλθὼν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,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ὑπ᾽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2" w:tgtFrame="morph" w:history="1"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χεσφι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"http://www.perseus.tufts.edu/hopper/morph?l=titu%2Fsketo&amp;la=greek&amp;can=titu%2Fsketo0&amp;prior=o)/xesfi"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τιτύσκετο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3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χα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λκό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ποδ᾽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4" w:tgtFrame="morph" w:history="1">
        <w:r w:rsidR="002E4285" w:rsidRPr="002E4285">
          <w:t xml:space="preserve"> </w:t>
        </w:r>
        <w:r w:rsidR="002E4285" w:rsidRPr="002E4285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ϊ</w:t>
        </w:r>
        <w:r w:rsidR="002E4285" w:rsidRPr="002E4285">
          <w:rPr>
            <w:rFonts w:ascii="Gentium" w:eastAsia="Times New Roman" w:hAnsi="Gentium" w:cs="Times New Roman" w:hint="eastAsia"/>
            <w:color w:val="000000"/>
            <w:sz w:val="27"/>
            <w:szCs w:val="27"/>
            <w:lang w:eastAsia="ja-JP"/>
          </w:rPr>
          <w:t>̀</w:t>
        </w:r>
        <w:r w:rsidR="002E4285" w:rsidRPr="002E4285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̔</w:t>
        </w:r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ππω</w:t>
        </w:r>
      </w:hyperlink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.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hyperlink r:id="rId125" w:tgtFrame="morph" w:history="1"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ὠκυ</w:t>
        </w:r>
        <w:proofErr w:type="spellEnd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πέτα</w:t>
        </w:r>
      </w:hyperlink>
      <w:r w:rsidR="002E4285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.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6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χρυσέῃσιν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7" w:tgtFrame="morph" w:history="1"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ἐθείρ</w:t>
        </w:r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η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σιν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>
        <w:fldChar w:fldCharType="begin"/>
      </w:r>
      <w:r w:rsidR="002851D9">
        <w:instrText xml:space="preserve"> HYPERLINK "http://www.perseus.tufts.edu/hopper/morph?l=komo%2Fwnte&amp;la=greek&amp;can=komo%2Fwnte0&amp;prior=e)qei/rh|sin" \t "morph" </w:instrText>
      </w:r>
      <w:r w:rsidR="002851D9"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κομόωντε</w:t>
      </w:r>
      <w:proofErr w:type="spellEnd"/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·</w:t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  <w:r w:rsidR="002851D9" w:rsidRPr="009446B3">
        <w:rPr>
          <w:rFonts w:ascii="Gentium" w:eastAsia="Times New Roman" w:hAnsi="Gentium" w:cs="Times New Roman"/>
          <w:color w:val="000000"/>
          <w:sz w:val="24"/>
          <w:szCs w:val="24"/>
          <w:lang w:eastAsia="ja-JP"/>
        </w:rPr>
        <w:t>25</w:t>
      </w:r>
      <w:hyperlink r:id="rId128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χρυσὸν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29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30" w:tgtFrame="morph" w:history="1"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ἀυ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τὸς</w:t>
        </w:r>
        <w:proofErr w:type="spellEnd"/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"http://www.perseus.tufts.edu/hopper/morph?l=e%29%2Fdune&amp;la=greek&amp;can=e%29%2Fdune0&amp;prior=au)to\\s"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ἔδυνε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31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π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ερ</w:t>
        </w:r>
        <w:proofErr w:type="spellEnd"/>
      </w:hyperlink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ι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"http://www.perseus.tufts.edu/hopper/morph?l=xroi%2F%2B&amp;la=greek&amp;can=xroi%2F%2B0&amp;prior=peri\\"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χρο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E4285">
        <w:rPr>
          <w:rFonts w:ascii="Gentium" w:eastAsia="Times New Roman" w:hAnsi="Gentium" w:cs="Times New Roman"/>
          <w:color w:val="000000"/>
          <w:sz w:val="27"/>
          <w:szCs w:val="27"/>
          <w:lang w:val="el-GR" w:eastAsia="ja-JP"/>
        </w:rPr>
        <w:t>ι</w:t>
      </w:r>
      <w:r w:rsidR="002E4285" w:rsidRPr="003233F4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̈</w:t>
      </w:r>
      <w:r w:rsidR="002E4285" w:rsidRPr="003233F4">
        <w:rPr>
          <w:rFonts w:ascii="Gentium" w:eastAsia="Times New Roman" w:hAnsi="Gentium" w:cs="Times New Roman" w:hint="eastAsia"/>
          <w:color w:val="000000"/>
          <w:sz w:val="27"/>
          <w:szCs w:val="27"/>
          <w:lang w:eastAsia="ja-JP"/>
        </w:rPr>
        <w:t>̀</w: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, </w:t>
      </w:r>
      <w:proofErr w:type="spellStart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begin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instrText xml:space="preserve"> HYPERLINK "http://www.perseus.tufts.edu/hopper/morph?l=ge%2Fnto&amp;la=greek&amp;can=ge%2Fnto0&amp;prior=xroi/+" \t "morph" </w:instrText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separate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γέντο</w:t>
      </w:r>
      <w:proofErr w:type="spellEnd"/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fldChar w:fldCharType="end"/>
      </w:r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32" w:tgtFrame="morph" w:history="1"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δ᾽</w:t>
        </w:r>
      </w:hyperlink>
      <w:r w:rsidR="002851D9" w:rsidRPr="009446B3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t> </w:t>
      </w:r>
      <w:hyperlink r:id="rId133" w:tgtFrame="morph" w:history="1">
        <w:r w:rsidR="002E4285">
          <w:rPr>
            <w:rFonts w:ascii="Gentium" w:eastAsia="Times New Roman" w:hAnsi="Gentium" w:cs="Times New Roman"/>
            <w:color w:val="000000"/>
            <w:sz w:val="27"/>
            <w:szCs w:val="27"/>
            <w:lang w:val="el-GR" w:eastAsia="ja-JP"/>
          </w:rPr>
          <w:t>ι</w:t>
        </w:r>
        <w:r w:rsidR="002E4285" w:rsidRPr="003233F4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̈̔</w:t>
        </w:r>
        <w:proofErr w:type="spellStart"/>
        <w:r w:rsidR="002851D9" w:rsidRPr="009446B3">
          <w:rPr>
            <w:rFonts w:ascii="Gentium" w:eastAsia="Times New Roman" w:hAnsi="Gentium" w:cs="Times New Roman"/>
            <w:color w:val="000000"/>
            <w:sz w:val="27"/>
            <w:szCs w:val="27"/>
            <w:lang w:eastAsia="ja-JP"/>
          </w:rPr>
          <w:t>μάσθλην</w:t>
        </w:r>
        <w:proofErr w:type="spellEnd"/>
      </w:hyperlink>
      <w:r w:rsidR="002851D9">
        <w:rPr>
          <w:rFonts w:ascii="Gentium" w:eastAsia="Times New Roman" w:hAnsi="Gentium" w:cs="Times New Roman"/>
          <w:color w:val="000000"/>
          <w:sz w:val="27"/>
          <w:szCs w:val="27"/>
          <w:lang w:eastAsia="ja-JP"/>
        </w:rPr>
        <w:br/>
      </w:r>
    </w:p>
    <w:p w:rsidR="00DA3DA0" w:rsidRPr="00DA3DA0" w:rsidRDefault="00DA3DA0" w:rsidP="00DA3DA0">
      <w:pPr>
        <w:spacing w:line="240" w:lineRule="auto"/>
        <w:rPr>
          <w:rFonts w:ascii="Gentium" w:hAnsi="Gentium"/>
          <w:color w:val="000000"/>
          <w:sz w:val="27"/>
          <w:szCs w:val="27"/>
        </w:rPr>
      </w:pPr>
      <w:hyperlink r:id="rId134" w:tgtFrame="morph" w:history="1">
        <w:proofErr w:type="spellStart"/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χρ</w:t>
        </w:r>
        <w:proofErr w:type="spellEnd"/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υ̅</w:t>
        </w:r>
        <w:proofErr w:type="spellStart"/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σείην</w:t>
        </w:r>
        <w:proofErr w:type="spellEnd"/>
      </w:hyperlink>
      <w:r w:rsidRPr="00DA3DA0">
        <w:t>.</w:t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35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ἔυ</w:t>
        </w:r>
        <w:proofErr w:type="spellStart"/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τυκτον</w:t>
        </w:r>
        <w:proofErr w:type="spellEnd"/>
      </w:hyperlink>
      <w:r w:rsidRPr="00DA3DA0">
        <w:rPr>
          <w:rFonts w:ascii="Gentium" w:hAnsi="Gentium"/>
          <w:color w:val="000000"/>
          <w:sz w:val="27"/>
          <w:szCs w:val="27"/>
        </w:rPr>
        <w:t>.</w:t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"http://www.perseus.tufts.edu/hopper/morph?l=e%28ou%3D&amp;la=greek&amp;can=e%28ou%3D0&amp;prior=eu)/tukton" \t "morph" </w:instrText>
      </w:r>
      <w:r>
        <w:fldChar w:fldCharType="separate"/>
      </w:r>
      <w:r>
        <w:rPr>
          <w:rStyle w:val="Hyperlink"/>
          <w:rFonts w:ascii="Gentium" w:hAnsi="Gentium"/>
          <w:color w:val="000000"/>
          <w:sz w:val="27"/>
          <w:szCs w:val="27"/>
          <w:u w:val="none"/>
        </w:rPr>
        <w:t>ἑοῦ</w:t>
      </w:r>
      <w:proofErr w:type="spellEnd"/>
      <w:r>
        <w:fldChar w:fldCharType="end"/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36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δ᾽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37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ἐπεβ</w:t>
        </w:r>
        <w:proofErr w:type="spellStart"/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ήσετο</w:t>
        </w:r>
        <w:proofErr w:type="spellEnd"/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"http://www.perseus.tufts.edu/hopper/morph?l=di%2Ffrou&amp;la=greek&amp;can=di%2Ffrou0&amp;prior=e)pebh/seto" \t "morph" </w:instrText>
      </w:r>
      <w:r>
        <w:fldChar w:fldCharType="separate"/>
      </w:r>
      <w:r>
        <w:rPr>
          <w:rStyle w:val="Hyperlink"/>
          <w:rFonts w:ascii="Gentium" w:hAnsi="Gentium"/>
          <w:color w:val="000000"/>
          <w:sz w:val="27"/>
          <w:szCs w:val="27"/>
          <w:u w:val="none"/>
        </w:rPr>
        <w:t>δίφρου</w:t>
      </w:r>
      <w:proofErr w:type="spellEnd"/>
      <w:r>
        <w:fldChar w:fldCharType="end"/>
      </w:r>
      <w:r>
        <w:rPr>
          <w:rFonts w:ascii="Gentium" w:hAnsi="Gentium"/>
          <w:color w:val="000000"/>
          <w:sz w:val="27"/>
          <w:szCs w:val="27"/>
          <w:lang w:val="el-GR"/>
        </w:rPr>
        <w:t>·</w:t>
      </w:r>
    </w:p>
    <w:p w:rsidR="00DA3DA0" w:rsidRPr="00DA3DA0" w:rsidRDefault="00DA3DA0" w:rsidP="00DA3DA0">
      <w:pPr>
        <w:spacing w:line="240" w:lineRule="auto"/>
      </w:pPr>
      <w:r>
        <w:rPr>
          <w:rFonts w:ascii="Gentium" w:hAnsi="Gentium"/>
          <w:color w:val="000000"/>
          <w:sz w:val="27"/>
          <w:szCs w:val="27"/>
        </w:rPr>
        <w:br/>
      </w:r>
      <w:hyperlink r:id="rId138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βῆ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39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δ᾽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"http://www.perseus.tufts.edu/hopper/morph?l=e%29la%2Fan&amp;la=greek&amp;can=e%29la%2Fan0&amp;prior=d'" \t "morph" </w:instrText>
      </w:r>
      <w:r>
        <w:fldChar w:fldCharType="separate"/>
      </w:r>
      <w:r>
        <w:rPr>
          <w:rStyle w:val="Hyperlink"/>
          <w:rFonts w:ascii="Gentium" w:hAnsi="Gentium"/>
          <w:color w:val="000000"/>
          <w:sz w:val="27"/>
          <w:szCs w:val="27"/>
          <w:u w:val="none"/>
        </w:rPr>
        <w:t>ἐλά</w:t>
      </w:r>
      <w:proofErr w:type="spellEnd"/>
      <w:r>
        <w:rPr>
          <w:rStyle w:val="Hyperlink"/>
          <w:rFonts w:ascii="Gentium" w:hAnsi="Gentium"/>
          <w:color w:val="000000"/>
          <w:sz w:val="27"/>
          <w:szCs w:val="27"/>
          <w:u w:val="none"/>
          <w:lang w:val="el-GR"/>
        </w:rPr>
        <w:t>α</w:t>
      </w:r>
      <w:r w:rsidRPr="00DA3DA0">
        <w:rPr>
          <w:rStyle w:val="Hyperlink"/>
          <w:rFonts w:ascii="Gentium" w:hAnsi="Gentium"/>
          <w:color w:val="000000"/>
          <w:sz w:val="27"/>
          <w:szCs w:val="27"/>
          <w:u w:val="none"/>
        </w:rPr>
        <w:t>̅</w:t>
      </w:r>
      <w:r>
        <w:rPr>
          <w:rStyle w:val="Hyperlink"/>
          <w:rFonts w:ascii="Gentium" w:hAnsi="Gentium"/>
          <w:color w:val="000000"/>
          <w:sz w:val="27"/>
          <w:szCs w:val="27"/>
          <w:u w:val="none"/>
        </w:rPr>
        <w:t>ν</w:t>
      </w:r>
      <w:r>
        <w:fldChar w:fldCharType="end"/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r>
        <w:rPr>
          <w:rStyle w:val="apple-converted-space"/>
          <w:rFonts w:ascii="Gentium" w:hAnsi="Gentium"/>
          <w:color w:val="000000"/>
          <w:sz w:val="27"/>
          <w:szCs w:val="27"/>
          <w:lang w:val="el-GR"/>
        </w:rPr>
        <w:t>ἐπ</w:t>
      </w:r>
      <w:hyperlink r:id="rId140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ι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"http://www.perseus.tufts.edu/hopper/morph?l=ku%2Fmat%27&amp;la=greek&amp;can=ku%2Fmat%270&amp;prior=e)pi\\" \t "morph" </w:instrText>
      </w:r>
      <w:r>
        <w:fldChar w:fldCharType="separate"/>
      </w:r>
      <w:r>
        <w:rPr>
          <w:rStyle w:val="Hyperlink"/>
          <w:rFonts w:ascii="Gentium" w:hAnsi="Gentium"/>
          <w:color w:val="000000"/>
          <w:sz w:val="27"/>
          <w:szCs w:val="27"/>
          <w:u w:val="none"/>
        </w:rPr>
        <w:t>κύμ</w:t>
      </w:r>
      <w:proofErr w:type="spellEnd"/>
      <w:r>
        <w:rPr>
          <w:rStyle w:val="Hyperlink"/>
          <w:rFonts w:ascii="Gentium" w:hAnsi="Gentium"/>
          <w:color w:val="000000"/>
          <w:sz w:val="27"/>
          <w:szCs w:val="27"/>
          <w:u w:val="none"/>
        </w:rPr>
        <w:t>ατ᾽</w:t>
      </w:r>
      <w:r>
        <w:fldChar w:fldCharType="end"/>
      </w:r>
      <w:r w:rsidRPr="00DA3DA0">
        <w:rPr>
          <w:rFonts w:ascii="Gentium" w:hAnsi="Gentium"/>
          <w:color w:val="000000"/>
          <w:sz w:val="27"/>
          <w:szCs w:val="27"/>
        </w:rPr>
        <w:t>.</w:t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1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ἄταλλε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2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δὲ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3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κήτε᾽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4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ὑπ᾽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5" w:tgtFrame="morph" w:history="1">
        <w:r>
          <w:rPr>
            <w:rStyle w:val="Hyperlink"/>
            <w:rFonts w:ascii="Gentium" w:hAnsi="Gentium"/>
            <w:color w:val="000000"/>
            <w:sz w:val="27"/>
            <w:szCs w:val="27"/>
            <w:u w:val="none"/>
          </w:rPr>
          <w:t>αὐτοῦ</w:t>
        </w:r>
      </w:hyperlink>
      <w:r>
        <w:rPr>
          <w:rFonts w:ascii="Gentium" w:hAnsi="Gentium"/>
          <w:color w:val="000000"/>
          <w:sz w:val="27"/>
          <w:szCs w:val="27"/>
        </w:rPr>
        <w:br/>
      </w:r>
    </w:p>
    <w:p w:rsidR="00DA3DA0" w:rsidRPr="00DA3DA0" w:rsidRDefault="00DA3DA0" w:rsidP="00DA3DA0">
      <w:pPr>
        <w:spacing w:line="240" w:lineRule="auto"/>
      </w:pPr>
      <w:hyperlink r:id="rId146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πάντοθεν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7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ἐκ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8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κευθμῶν</w:t>
        </w:r>
      </w:hyperlink>
      <w:r w:rsidRPr="00DA3DA0">
        <w:rPr>
          <w:rFonts w:ascii="Gentium" w:hAnsi="Gentium"/>
          <w:color w:val="000000"/>
          <w:sz w:val="27"/>
          <w:szCs w:val="27"/>
        </w:rPr>
        <w:t>,</w:t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49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οὐδ᾽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50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ἠγνοίησεν</w:t>
        </w:r>
      </w:hyperlink>
      <w:r w:rsidRPr="00DA3DA0">
        <w:t>/</w:t>
      </w:r>
      <w:r w:rsidR="00F35AC1">
        <w:rPr>
          <w:b/>
          <w:lang w:val="el-GR"/>
        </w:rPr>
        <w:t>ἠγνοίησαν</w:t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51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ἄνακτα</w:t>
        </w:r>
      </w:hyperlink>
      <w:r w:rsidR="00F35AC1">
        <w:rPr>
          <w:rFonts w:ascii="Gentium" w:hAnsi="Gentium"/>
          <w:color w:val="000000"/>
          <w:sz w:val="27"/>
          <w:szCs w:val="27"/>
          <w:lang w:val="el-GR"/>
        </w:rPr>
        <w:t>·</w:t>
      </w:r>
      <w:r w:rsidRPr="00DA3DA0">
        <w:rPr>
          <w:rFonts w:ascii="Gentium" w:hAnsi="Gentium"/>
          <w:color w:val="000000"/>
          <w:sz w:val="27"/>
          <w:szCs w:val="27"/>
        </w:rPr>
        <w:br/>
      </w:r>
    </w:p>
    <w:p w:rsidR="00DA3DA0" w:rsidRPr="00F35AC1" w:rsidRDefault="00DA3DA0" w:rsidP="00DA3DA0">
      <w:pPr>
        <w:spacing w:line="240" w:lineRule="auto"/>
        <w:rPr>
          <w:rStyle w:val="english"/>
        </w:rPr>
      </w:pPr>
      <w:hyperlink r:id="rId152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γηθοσύνῃ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53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δὲ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54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θάλασσα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55" w:tgtFrame="morph" w:history="1">
        <w:r w:rsidR="00F35AC1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διΐ</w:t>
        </w:r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στατο</w:t>
        </w:r>
      </w:hyperlink>
      <w:r w:rsidR="00F35AC1" w:rsidRPr="00F35AC1">
        <w:rPr>
          <w:rFonts w:ascii="Gentium" w:hAnsi="Gentium"/>
          <w:color w:val="000000"/>
          <w:sz w:val="27"/>
          <w:szCs w:val="27"/>
          <w:lang w:val="el-GR"/>
        </w:rPr>
        <w:t>.</w:t>
      </w:r>
      <w:r w:rsidRPr="00F35AC1"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56" w:tgtFrame="morph" w:history="1">
        <w:r w:rsidR="00F35AC1" w:rsidRPr="00F35AC1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τοι</w:t>
        </w:r>
      </w:hyperlink>
      <w:r w:rsidR="00F35AC1" w:rsidRPr="00F35AC1">
        <w:rPr>
          <w:rFonts w:ascii="Gentium" w:hAnsi="Gentium"/>
          <w:sz w:val="27"/>
          <w:szCs w:val="27"/>
          <w:lang w:val="el-GR"/>
        </w:rPr>
        <w:t>δ</w:t>
      </w:r>
      <w:r w:rsidR="00F35AC1" w:rsidRPr="00F35AC1">
        <w:rPr>
          <w:rFonts w:ascii="Gentium" w:hAnsi="Gentium"/>
          <w:sz w:val="27"/>
          <w:szCs w:val="27"/>
        </w:rPr>
        <w:t xml:space="preserve">’ </w:t>
      </w:r>
      <w:r w:rsidR="00F35AC1">
        <w:rPr>
          <w:rFonts w:ascii="Gentium" w:hAnsi="Gentium"/>
          <w:sz w:val="27"/>
          <w:szCs w:val="27"/>
          <w:lang w:val="el-GR"/>
        </w:rPr>
        <w:t>ἐ</w:t>
      </w:r>
      <w:hyperlink r:id="rId157" w:tgtFrame="morph" w:history="1">
        <w:r w:rsidRPr="00F35AC1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πέτοντο</w:t>
        </w:r>
      </w:hyperlink>
      <w:r w:rsidRPr="00F35AC1">
        <w:rPr>
          <w:rFonts w:ascii="Gentium" w:hAnsi="Gentium"/>
          <w:color w:val="000000"/>
          <w:sz w:val="27"/>
          <w:szCs w:val="27"/>
        </w:rPr>
        <w:br/>
      </w:r>
    </w:p>
    <w:p w:rsidR="00DA3DA0" w:rsidRPr="00F35AC1" w:rsidRDefault="00DA3DA0" w:rsidP="00DA3DA0">
      <w:pPr>
        <w:spacing w:line="240" w:lineRule="auto"/>
      </w:pPr>
      <w:r w:rsidRPr="00F35AC1">
        <w:rPr>
          <w:rStyle w:val="english"/>
          <w:rFonts w:ascii="Gentium" w:hAnsi="Gentium"/>
          <w:color w:val="000000"/>
        </w:rPr>
        <w:t>30</w:t>
      </w:r>
      <w:hyperlink r:id="rId158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ῥίμφα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59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μάλ᾽</w:t>
        </w:r>
      </w:hyperlink>
      <w:r w:rsidR="00F35AC1" w:rsidRPr="00F35AC1">
        <w:rPr>
          <w:rFonts w:ascii="Gentium" w:hAnsi="Gentium"/>
          <w:color w:val="000000"/>
          <w:sz w:val="27"/>
          <w:szCs w:val="27"/>
        </w:rPr>
        <w:t>.</w:t>
      </w:r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0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οὐδ᾽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1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ὑπένερθε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2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διαίνετο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3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χάλκεος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4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ἄξων</w:t>
        </w:r>
      </w:hyperlink>
      <w:r w:rsidRPr="00F35AC1">
        <w:rPr>
          <w:rFonts w:ascii="Gentium" w:hAnsi="Gentium"/>
          <w:color w:val="000000"/>
          <w:sz w:val="27"/>
          <w:szCs w:val="27"/>
        </w:rPr>
        <w:t>:</w:t>
      </w:r>
      <w:r w:rsidRPr="00F35AC1">
        <w:rPr>
          <w:rFonts w:ascii="Gentium" w:hAnsi="Gentium"/>
          <w:color w:val="000000"/>
          <w:sz w:val="27"/>
          <w:szCs w:val="27"/>
        </w:rPr>
        <w:br/>
      </w:r>
    </w:p>
    <w:p w:rsidR="003233F4" w:rsidRDefault="00DA3DA0" w:rsidP="00DA3DA0">
      <w:pPr>
        <w:spacing w:line="240" w:lineRule="auto"/>
        <w:rPr>
          <w:rFonts w:ascii="Gentium" w:hAnsi="Gentium"/>
          <w:color w:val="000000"/>
          <w:sz w:val="27"/>
          <w:szCs w:val="27"/>
          <w:lang w:val="el-GR"/>
        </w:rPr>
      </w:pPr>
      <w:hyperlink r:id="rId165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τὸν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6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δ᾽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7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ἐς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8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Ἀχαιῶν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69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νῆας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70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ἐΰσκαρθμοι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71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φέρον</w:t>
        </w:r>
      </w:hyperlink>
      <w:r>
        <w:rPr>
          <w:rStyle w:val="apple-converted-space"/>
          <w:rFonts w:ascii="Gentium" w:hAnsi="Gentium"/>
          <w:color w:val="000000"/>
          <w:sz w:val="27"/>
          <w:szCs w:val="27"/>
        </w:rPr>
        <w:t> </w:t>
      </w:r>
      <w:hyperlink r:id="rId172" w:tgtFrame="morph" w:history="1">
        <w:r w:rsidRPr="00DA3DA0">
          <w:rPr>
            <w:rStyle w:val="Hyperlink"/>
            <w:rFonts w:ascii="Gentium" w:hAnsi="Gentium"/>
            <w:color w:val="000000"/>
            <w:sz w:val="27"/>
            <w:szCs w:val="27"/>
            <w:u w:val="none"/>
            <w:lang w:val="el-GR"/>
          </w:rPr>
          <w:t>ἵπποι</w:t>
        </w:r>
      </w:hyperlink>
      <w:r w:rsidR="00F35AC1">
        <w:rPr>
          <w:rFonts w:ascii="Gentium" w:hAnsi="Gentium"/>
          <w:color w:val="000000"/>
          <w:sz w:val="27"/>
          <w:szCs w:val="27"/>
          <w:lang w:val="el-GR"/>
        </w:rPr>
        <w:t>·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ἔστι δέ τι</w:t>
      </w:r>
      <w:r>
        <w:rPr>
          <w:rFonts w:ascii="Palatino Linotype" w:hAnsi="Palatino Linotype"/>
          <w:lang w:val="el-GR"/>
        </w:rPr>
        <w:t>,</w:t>
      </w:r>
      <w:r w:rsidRPr="00F35AC1">
        <w:rPr>
          <w:rFonts w:ascii="Palatino Linotype" w:hAnsi="Palatino Linotype"/>
          <w:lang w:val="el-GR"/>
        </w:rPr>
        <w:t xml:space="preserve"> σπέος εὐρὺ βαθείης βένθεσι λίμνης</w:t>
      </w:r>
      <w:r>
        <w:rPr>
          <w:rFonts w:ascii="Palatino Linotype" w:hAnsi="Palatino Linotype"/>
          <w:lang w:val="el-GR"/>
        </w:rPr>
        <w:t>.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 xml:space="preserve">μεσσηγὺς Τενέδοιο καὶ </w:t>
      </w:r>
      <w:r>
        <w:rPr>
          <w:rFonts w:ascii="Palatino Linotype" w:hAnsi="Palatino Linotype"/>
          <w:lang w:val="el-GR"/>
        </w:rPr>
        <w:t>ι</w:t>
      </w:r>
      <w:r>
        <w:rPr>
          <w:rFonts w:ascii="Times New Roman" w:hAnsi="Times New Roman" w:cs="Times New Roman"/>
          <w:lang w:val="el-GR"/>
        </w:rPr>
        <w:t>̈́̓</w:t>
      </w:r>
      <w:r>
        <w:rPr>
          <w:rFonts w:ascii="Palatino Linotype" w:hAnsi="Palatino Linotype"/>
          <w:lang w:val="el-GR"/>
        </w:rPr>
        <w:t>μβρου παιπαλοέσσης.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ἔνθ᾽ ἵππους ἔ</w:t>
      </w:r>
      <w:r>
        <w:rPr>
          <w:rFonts w:ascii="Palatino Linotype" w:hAnsi="Palatino Linotype"/>
          <w:lang w:val="el-GR"/>
        </w:rPr>
        <w:t>στησε Ποσ</w:t>
      </w:r>
      <w:r w:rsidRPr="00F35AC1">
        <w:rPr>
          <w:rFonts w:ascii="Palatino Linotype" w:hAnsi="Palatino Linotype"/>
          <w:lang w:val="el-GR"/>
        </w:rPr>
        <w:t>ιδάων ἐνοσίχθων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35λύ</w:t>
      </w:r>
      <w:r>
        <w:rPr>
          <w:rFonts w:ascii="Times New Roman" w:hAnsi="Times New Roman" w:cs="Times New Roman"/>
          <w:lang w:val="el-GR"/>
        </w:rPr>
        <w:t>̅</w:t>
      </w:r>
      <w:r w:rsidRPr="00F35AC1">
        <w:rPr>
          <w:rFonts w:ascii="Palatino Linotype" w:hAnsi="Palatino Linotype"/>
          <w:lang w:val="el-GR"/>
        </w:rPr>
        <w:t>σας ἐξ ὀ</w:t>
      </w:r>
      <w:r w:rsidR="00075229">
        <w:rPr>
          <w:rFonts w:ascii="Palatino Linotype" w:hAnsi="Palatino Linotype"/>
          <w:lang w:val="el-GR"/>
        </w:rPr>
        <w:t>χέων.</w:t>
      </w:r>
      <w:r w:rsidRPr="00F35AC1">
        <w:rPr>
          <w:rFonts w:ascii="Palatino Linotype" w:hAnsi="Palatino Linotype"/>
          <w:lang w:val="el-GR"/>
        </w:rPr>
        <w:t xml:space="preserve"> παρὰ δ᾽ ἀμβρόσιον βάλεν ε</w:t>
      </w:r>
      <w:r w:rsidR="00075229">
        <w:rPr>
          <w:rFonts w:ascii="Palatino Linotype" w:hAnsi="Palatino Linotype"/>
          <w:lang w:val="el-GR"/>
        </w:rPr>
        <w:t>ῖ</w:t>
      </w:r>
      <w:r w:rsidRPr="00F35AC1">
        <w:rPr>
          <w:rFonts w:ascii="Palatino Linotype" w:hAnsi="Palatino Linotype"/>
          <w:lang w:val="el-GR"/>
        </w:rPr>
        <w:t>δαρ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ἔ</w:t>
      </w:r>
      <w:r w:rsidR="00075229">
        <w:rPr>
          <w:rFonts w:ascii="Palatino Linotype" w:hAnsi="Palatino Linotype"/>
          <w:lang w:val="el-GR"/>
        </w:rPr>
        <w:t>δμεναι.</w:t>
      </w:r>
      <w:r w:rsidRPr="00F35AC1">
        <w:rPr>
          <w:rFonts w:ascii="Palatino Linotype" w:hAnsi="Palatino Linotype"/>
          <w:lang w:val="el-GR"/>
        </w:rPr>
        <w:t xml:space="preserve"> ἀμφὶ δὲ ποσσὶ πέδα</w:t>
      </w:r>
      <w:r w:rsidR="00075229">
        <w:rPr>
          <w:rFonts w:ascii="Times New Roman" w:hAnsi="Times New Roman" w:cs="Times New Roman"/>
          <w:lang w:val="el-GR"/>
        </w:rPr>
        <w:t>̅</w:t>
      </w:r>
      <w:r w:rsidRPr="00F35AC1">
        <w:rPr>
          <w:rFonts w:ascii="Palatino Linotype" w:hAnsi="Palatino Linotype"/>
          <w:lang w:val="el-GR"/>
        </w:rPr>
        <w:t>ς ἔβαλε χρυ</w:t>
      </w:r>
      <w:r w:rsidR="00075229">
        <w:rPr>
          <w:rFonts w:ascii="Times New Roman" w:hAnsi="Times New Roman" w:cs="Times New Roman"/>
          <w:lang w:val="el-GR"/>
        </w:rPr>
        <w:t>̅</w:t>
      </w:r>
      <w:r w:rsidRPr="00F35AC1">
        <w:rPr>
          <w:rFonts w:ascii="Palatino Linotype" w:hAnsi="Palatino Linotype"/>
          <w:lang w:val="el-GR"/>
        </w:rPr>
        <w:t>σείας</w:t>
      </w:r>
      <w:r w:rsidR="00075229">
        <w:rPr>
          <w:rFonts w:ascii="Palatino Linotype" w:hAnsi="Palatino Linotype"/>
          <w:lang w:val="el-GR"/>
        </w:rPr>
        <w:t>.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ἀρρήκτους</w:t>
      </w:r>
      <w:r w:rsidR="00075229">
        <w:rPr>
          <w:rFonts w:ascii="Palatino Linotype" w:hAnsi="Palatino Linotype"/>
          <w:lang w:val="el-GR"/>
        </w:rPr>
        <w:t>.</w:t>
      </w:r>
      <w:r w:rsidRPr="00F35AC1">
        <w:rPr>
          <w:rFonts w:ascii="Palatino Linotype" w:hAnsi="Palatino Linotype"/>
          <w:lang w:val="el-GR"/>
        </w:rPr>
        <w:t xml:space="preserve"> </w:t>
      </w:r>
      <w:r w:rsidR="00075229">
        <w:rPr>
          <w:rFonts w:ascii="Palatino Linotype" w:hAnsi="Palatino Linotype"/>
          <w:lang w:val="el-GR"/>
        </w:rPr>
        <w:t>ἀλύ</w:t>
      </w:r>
      <w:r w:rsidRPr="00F35AC1">
        <w:rPr>
          <w:rFonts w:ascii="Palatino Linotype" w:hAnsi="Palatino Linotype"/>
          <w:lang w:val="el-GR"/>
        </w:rPr>
        <w:t>τους, ὄφρ᾽ ἔμπεδον αὖθι μένοιεν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νοστήσαντα ἄ</w:t>
      </w:r>
      <w:r w:rsidR="00075229">
        <w:rPr>
          <w:rFonts w:ascii="Palatino Linotype" w:hAnsi="Palatino Linotype"/>
          <w:lang w:val="el-GR"/>
        </w:rPr>
        <w:t>νακτα·</w:t>
      </w:r>
      <w:r w:rsidRPr="00F35AC1">
        <w:rPr>
          <w:rFonts w:ascii="Palatino Linotype" w:hAnsi="Palatino Linotype"/>
          <w:lang w:val="el-GR"/>
        </w:rPr>
        <w:t xml:space="preserve"> </w:t>
      </w:r>
      <w:r w:rsidR="00075229">
        <w:rPr>
          <w:rFonts w:ascii="Palatino Linotype" w:hAnsi="Palatino Linotype"/>
          <w:lang w:val="el-GR"/>
        </w:rPr>
        <w:t>ὁ</w:t>
      </w:r>
      <w:r w:rsidRPr="00F35AC1">
        <w:rPr>
          <w:rFonts w:ascii="Palatino Linotype" w:hAnsi="Palatino Linotype"/>
          <w:lang w:val="el-GR"/>
        </w:rPr>
        <w:t xml:space="preserve"> δ᾽ ἐς στρατὸν ᾤχετ᾽ Ἀχαιῶ</w:t>
      </w:r>
      <w:r w:rsidR="00075229">
        <w:rPr>
          <w:rFonts w:ascii="Palatino Linotype" w:hAnsi="Palatino Linotype"/>
          <w:lang w:val="el-GR"/>
        </w:rPr>
        <w:t>ν·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 xml:space="preserve">Τρῶες δὲ φλογὶ </w:t>
      </w:r>
      <w:r w:rsidR="00075229">
        <w:rPr>
          <w:rFonts w:ascii="Palatino Linotype" w:hAnsi="Palatino Linotype"/>
          <w:lang w:val="el-GR"/>
        </w:rPr>
        <w:t>ι</w:t>
      </w:r>
      <w:r w:rsidR="00075229">
        <w:rPr>
          <w:rFonts w:ascii="Times New Roman" w:hAnsi="Times New Roman" w:cs="Times New Roman"/>
          <w:lang w:val="el-GR"/>
        </w:rPr>
        <w:t>̈́̓</w:t>
      </w:r>
      <w:r w:rsidRPr="00F35AC1">
        <w:rPr>
          <w:rFonts w:ascii="Palatino Linotype" w:hAnsi="Palatino Linotype"/>
          <w:lang w:val="el-GR"/>
        </w:rPr>
        <w:t>σοι ἀολλέες ἠὲ θυέλλῃ</w:t>
      </w:r>
      <w:r w:rsidR="00075229">
        <w:rPr>
          <w:rFonts w:ascii="Palatino Linotype" w:hAnsi="Palatino Linotype"/>
          <w:lang w:val="el-GR"/>
        </w:rPr>
        <w:t>·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40Ἕκτορι Πριαμίδῃ ἄμοτον μεμαῶτες ἕποντο</w:t>
      </w:r>
      <w:r w:rsidR="00075229">
        <w:rPr>
          <w:rFonts w:ascii="Palatino Linotype" w:hAnsi="Palatino Linotype"/>
          <w:lang w:val="el-GR"/>
        </w:rPr>
        <w:t>,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ἄβρομοι</w:t>
      </w:r>
      <w:r w:rsidR="00075229">
        <w:rPr>
          <w:rFonts w:ascii="Palatino Linotype" w:hAnsi="Palatino Linotype"/>
          <w:lang w:val="el-GR"/>
        </w:rPr>
        <w:t>,</w:t>
      </w:r>
      <w:r w:rsidRPr="00F35AC1">
        <w:rPr>
          <w:rFonts w:ascii="Palatino Linotype" w:hAnsi="Palatino Linotype"/>
          <w:lang w:val="el-GR"/>
        </w:rPr>
        <w:t xml:space="preserve"> αὐΐαχοι</w:t>
      </w:r>
      <w:r w:rsidR="00075229">
        <w:rPr>
          <w:rFonts w:ascii="Palatino Linotype" w:hAnsi="Palatino Linotype"/>
          <w:lang w:val="el-GR"/>
        </w:rPr>
        <w:t>.</w:t>
      </w:r>
      <w:r w:rsidRPr="00F35AC1">
        <w:rPr>
          <w:rFonts w:ascii="Palatino Linotype" w:hAnsi="Palatino Linotype"/>
          <w:lang w:val="el-GR"/>
        </w:rPr>
        <w:t xml:space="preserve"> ἔλποντο δὲ νῆας Ἀχαιῶν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αἱ</w:t>
      </w:r>
      <w:r w:rsidR="00075229">
        <w:rPr>
          <w:rFonts w:ascii="Palatino Linotype" w:hAnsi="Palatino Linotype"/>
          <w:lang w:val="el-GR"/>
        </w:rPr>
        <w:t>ρήσειν.</w:t>
      </w:r>
      <w:r w:rsidRPr="00F35AC1">
        <w:rPr>
          <w:rFonts w:ascii="Palatino Linotype" w:hAnsi="Palatino Linotype"/>
          <w:lang w:val="el-GR"/>
        </w:rPr>
        <w:t xml:space="preserve"> κτενέειν δὲ παρ᾽ αὐτόθι πάντας </w:t>
      </w:r>
      <w:r w:rsidR="00075229">
        <w:rPr>
          <w:rFonts w:ascii="Palatino Linotype" w:hAnsi="Palatino Linotype"/>
          <w:lang w:val="el-GR"/>
        </w:rPr>
        <w:t>Ἀχαιούς·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ἀλλὰ Ποσιδάων γαιήοχος ἐννοσίγαιος</w:t>
      </w:r>
      <w:r w:rsidR="00075229">
        <w:rPr>
          <w:rFonts w:ascii="Palatino Linotype" w:hAnsi="Palatino Linotype"/>
          <w:lang w:val="el-GR"/>
        </w:rPr>
        <w:t>.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lastRenderedPageBreak/>
        <w:t xml:space="preserve">Ἀργείους </w:t>
      </w:r>
      <w:r w:rsidR="00075229">
        <w:rPr>
          <w:rFonts w:ascii="Palatino Linotype" w:hAnsi="Palatino Linotype"/>
          <w:lang w:val="el-GR"/>
        </w:rPr>
        <w:t>ὤ</w:t>
      </w:r>
      <w:r w:rsidRPr="00F35AC1">
        <w:rPr>
          <w:rFonts w:ascii="Palatino Linotype" w:hAnsi="Palatino Linotype"/>
          <w:lang w:val="el-GR"/>
        </w:rPr>
        <w:t>τρυνε βαθείης ἐξ ἁλὸς ἐλθὼν</w:t>
      </w:r>
      <w:r w:rsidR="00075229">
        <w:rPr>
          <w:rFonts w:ascii="Palatino Linotype" w:hAnsi="Palatino Linotype"/>
          <w:lang w:val="el-GR"/>
        </w:rPr>
        <w:t>.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45εἰσάμενος Κάλχαντι δέμας καὶ ἀ</w:t>
      </w:r>
      <w:r w:rsidR="00075229">
        <w:rPr>
          <w:rFonts w:ascii="Palatino Linotype" w:hAnsi="Palatino Linotype"/>
          <w:lang w:val="el-GR"/>
        </w:rPr>
        <w:t>τειρέα φωνήν·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Αἴαντε πρώτω προσέφη μεμαῶτε καὶ αὐ</w:t>
      </w:r>
      <w:r w:rsidR="00075229">
        <w:rPr>
          <w:rFonts w:ascii="Palatino Linotype" w:hAnsi="Palatino Linotype"/>
          <w:lang w:val="el-GR"/>
        </w:rPr>
        <w:t>τώ·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Αἴαντε</w:t>
      </w:r>
      <w:r w:rsidR="00075229">
        <w:rPr>
          <w:rFonts w:ascii="Palatino Linotype" w:hAnsi="Palatino Linotype"/>
          <w:lang w:val="el-GR"/>
        </w:rPr>
        <w:t>,</w:t>
      </w:r>
      <w:r w:rsidRPr="00F35AC1">
        <w:rPr>
          <w:rFonts w:ascii="Palatino Linotype" w:hAnsi="Palatino Linotype"/>
          <w:lang w:val="el-GR"/>
        </w:rPr>
        <w:t xml:space="preserve"> σφὼ μέν τε σαώσετε λαὸν Ἀχαιῶν</w:t>
      </w:r>
      <w:r w:rsidR="000E5F85">
        <w:rPr>
          <w:rFonts w:ascii="Palatino Linotype" w:hAnsi="Palatino Linotype"/>
          <w:lang w:val="el-GR"/>
        </w:rPr>
        <w:t>.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ἀλκῆ</w:t>
      </w:r>
      <w:r w:rsidR="000E5F85">
        <w:rPr>
          <w:rFonts w:ascii="Palatino Linotype" w:hAnsi="Palatino Linotype"/>
          <w:lang w:val="el-GR"/>
        </w:rPr>
        <w:t>ς μνησαμένω.</w:t>
      </w:r>
      <w:r w:rsidRPr="00F35AC1">
        <w:rPr>
          <w:rFonts w:ascii="Palatino Linotype" w:hAnsi="Palatino Linotype"/>
          <w:lang w:val="el-GR"/>
        </w:rPr>
        <w:t xml:space="preserve"> μὴ δὲ κρυεροῖ</w:t>
      </w:r>
      <w:r w:rsidR="000E5F85">
        <w:rPr>
          <w:rFonts w:ascii="Palatino Linotype" w:hAnsi="Palatino Linotype"/>
          <w:lang w:val="el-GR"/>
        </w:rPr>
        <w:t>ο φόβοιο·</w:t>
      </w:r>
    </w:p>
    <w:p w:rsidR="00F35AC1" w:rsidRPr="00F35AC1" w:rsidRDefault="00F35AC1" w:rsidP="00F35AC1">
      <w:pPr>
        <w:spacing w:line="240" w:lineRule="auto"/>
        <w:rPr>
          <w:rFonts w:ascii="Palatino Linotype" w:hAnsi="Palatino Linotype"/>
          <w:lang w:val="el-GR"/>
        </w:rPr>
      </w:pPr>
      <w:r w:rsidRPr="00F35AC1">
        <w:rPr>
          <w:rFonts w:ascii="Palatino Linotype" w:hAnsi="Palatino Linotype"/>
          <w:lang w:val="el-GR"/>
        </w:rPr>
        <w:t>ἄλλῃ μὲν γὰρ ἔγωγ᾽ οὐ δείδια χεῖρας ἀάπτους</w:t>
      </w:r>
    </w:p>
    <w:p w:rsidR="00F35AC1" w:rsidRPr="000E5F85" w:rsidRDefault="000E5F85" w:rsidP="00F35AC1">
      <w:pPr>
        <w:spacing w:line="240" w:lineRule="auto"/>
        <w:rPr>
          <w:rFonts w:ascii="Palatino Linotype" w:hAnsi="Palatino Linotype"/>
          <w:lang w:val="el-GR"/>
        </w:rPr>
      </w:pPr>
      <w:r w:rsidRPr="000E5F85">
        <w:rPr>
          <w:rFonts w:ascii="Palatino Linotype" w:hAnsi="Palatino Linotype"/>
          <w:lang w:val="el-GR"/>
        </w:rPr>
        <w:t>50Τρώων</w:t>
      </w:r>
      <w:r>
        <w:rPr>
          <w:rFonts w:ascii="Palatino Linotype" w:hAnsi="Palatino Linotype"/>
          <w:lang w:val="el-GR"/>
        </w:rPr>
        <w:t>.</w:t>
      </w:r>
      <w:r w:rsidR="00F35AC1" w:rsidRPr="000E5F85">
        <w:rPr>
          <w:rFonts w:ascii="Palatino Linotype" w:hAnsi="Palatino Linotype"/>
          <w:lang w:val="el-GR"/>
        </w:rPr>
        <w:t xml:space="preserve"> οἳ μέγα τεῖχος ὑπερκατέβησαν ὁμίλῳ</w:t>
      </w:r>
      <w:r>
        <w:rPr>
          <w:rFonts w:ascii="Palatino Linotype" w:hAnsi="Palatino Linotype"/>
          <w:lang w:val="el-GR"/>
        </w:rPr>
        <w:t>.</w:t>
      </w:r>
      <w:bookmarkStart w:id="0" w:name="_GoBack"/>
      <w:bookmarkEnd w:id="0"/>
    </w:p>
    <w:sectPr w:rsidR="00F35AC1" w:rsidRPr="000E5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D9"/>
    <w:rsid w:val="00075229"/>
    <w:rsid w:val="000E5F85"/>
    <w:rsid w:val="002851D9"/>
    <w:rsid w:val="002E4285"/>
    <w:rsid w:val="003233F4"/>
    <w:rsid w:val="00727621"/>
    <w:rsid w:val="00DA3DA0"/>
    <w:rsid w:val="00E61978"/>
    <w:rsid w:val="00F2313D"/>
    <w:rsid w:val="00F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D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3DA0"/>
  </w:style>
  <w:style w:type="character" w:customStyle="1" w:styleId="english">
    <w:name w:val="english"/>
    <w:basedOn w:val="DefaultParagraphFont"/>
    <w:rsid w:val="00DA3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D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3DA0"/>
  </w:style>
  <w:style w:type="character" w:customStyle="1" w:styleId="english">
    <w:name w:val="english"/>
    <w:basedOn w:val="DefaultParagraphFont"/>
    <w:rsid w:val="00DA3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erseus.tufts.edu/hopper/morph?l=au%29to%5Cs&amp;la=greek&amp;can=au%29to%5Cs0&amp;prior=nwleme/ws" TargetMode="External"/><Relationship Id="rId117" Type="http://schemas.openxmlformats.org/officeDocument/2006/relationships/hyperlink" Target="http://www.perseus.tufts.edu/hopper/morph?l=marmai%2Fronta&amp;la=greek&amp;can=marmai%2Fronta0&amp;prior=xru/sea" TargetMode="External"/><Relationship Id="rId21" Type="http://schemas.openxmlformats.org/officeDocument/2006/relationships/hyperlink" Target="http://www.perseus.tufts.edu/hopper/morph?l=t%27&amp;la=greek&amp;can=t%270&amp;prior=po/non" TargetMode="External"/><Relationship Id="rId42" Type="http://schemas.openxmlformats.org/officeDocument/2006/relationships/hyperlink" Target="http://www.perseus.tufts.edu/hopper/morph?l=dikaiota%2Ftwn&amp;la=greek&amp;can=dikaiota%2Ftwn0&amp;prior=te" TargetMode="External"/><Relationship Id="rId47" Type="http://schemas.openxmlformats.org/officeDocument/2006/relationships/hyperlink" Target="http://www.perseus.tufts.edu/hopper/morph?l=e%29%2Fti&amp;la=greek&amp;can=e%29%2Fti0&amp;prior=pa/mpan" TargetMode="External"/><Relationship Id="rId63" Type="http://schemas.openxmlformats.org/officeDocument/2006/relationships/hyperlink" Target="http://www.perseus.tufts.edu/hopper/morph?l=kai%5C&amp;la=greek&amp;can=kai%5C3&amp;prior=e)nosi/xqwn" TargetMode="External"/><Relationship Id="rId68" Type="http://schemas.openxmlformats.org/officeDocument/2006/relationships/hyperlink" Target="http://www.perseus.tufts.edu/hopper/morph?l=e%29p%27&amp;la=greek&amp;can=e%29p%270&amp;prior=u(you=" TargetMode="External"/><Relationship Id="rId84" Type="http://schemas.openxmlformats.org/officeDocument/2006/relationships/hyperlink" Target="http://www.perseus.tufts.edu/hopper/morph?l=*dii%5C&amp;la=greek&amp;can=*dii%5C0&amp;prior=damname/nous" TargetMode="External"/><Relationship Id="rId89" Type="http://schemas.openxmlformats.org/officeDocument/2006/relationships/hyperlink" Target="http://www.perseus.tufts.edu/hopper/morph?l=o%29%2Freos&amp;la=greek&amp;can=o%29%2Freos0&amp;prior=e)c" TargetMode="External"/><Relationship Id="rId112" Type="http://schemas.openxmlformats.org/officeDocument/2006/relationships/hyperlink" Target="http://www.perseus.tufts.edu/hopper/morph?l=kluta%5C&amp;la=greek&amp;can=kluta%5C0&amp;prior=oi(" TargetMode="External"/><Relationship Id="rId133" Type="http://schemas.openxmlformats.org/officeDocument/2006/relationships/hyperlink" Target="http://www.perseus.tufts.edu/hopper/morph?l=i%28ma%2Fsqlhn&amp;la=greek&amp;can=i%28ma%2Fsqlhn0&amp;prior=d'" TargetMode="External"/><Relationship Id="rId138" Type="http://schemas.openxmlformats.org/officeDocument/2006/relationships/hyperlink" Target="http://www.perseus.tufts.edu/hopper/morph?l=bh%3D&amp;la=greek&amp;can=bh%3D0&amp;prior=di/frou" TargetMode="External"/><Relationship Id="rId154" Type="http://schemas.openxmlformats.org/officeDocument/2006/relationships/hyperlink" Target="http://www.perseus.tufts.edu/hopper/morph?l=qa%2Flassa&amp;la=greek&amp;can=qa%2Flassa0&amp;prior=de\" TargetMode="External"/><Relationship Id="rId159" Type="http://schemas.openxmlformats.org/officeDocument/2006/relationships/hyperlink" Target="http://www.perseus.tufts.edu/hopper/morph?l=ma%2Fl%27&amp;la=greek&amp;can=ma%2Fl%270&amp;prior=r(i/mfa" TargetMode="External"/><Relationship Id="rId170" Type="http://schemas.openxmlformats.org/officeDocument/2006/relationships/hyperlink" Target="http://www.perseus.tufts.edu/hopper/morph?l=e%29u%2F%2Bskarqmoi&amp;la=greek&amp;can=e%29u%2F%2Bskarqmoi0&amp;prior=nh=as" TargetMode="External"/><Relationship Id="rId16" Type="http://schemas.openxmlformats.org/officeDocument/2006/relationships/hyperlink" Target="http://www.perseus.tufts.edu/hopper/morph?l=me%5Cn&amp;la=greek&amp;can=me%5Cn0&amp;prior=tou\s" TargetMode="External"/><Relationship Id="rId107" Type="http://schemas.openxmlformats.org/officeDocument/2006/relationships/hyperlink" Target="http://www.perseus.tufts.edu/hopper/morph?l=i%29w%2Fn&amp;la=greek&amp;can=i%29w%2Fn1&amp;prior=o)re/cat'" TargetMode="External"/><Relationship Id="rId11" Type="http://schemas.openxmlformats.org/officeDocument/2006/relationships/hyperlink" Target="http://www.perseus.tufts.edu/hopper/morph?l=kai%5C&amp;la=greek&amp;can=kai%5C0&amp;prior=te" TargetMode="External"/><Relationship Id="rId32" Type="http://schemas.openxmlformats.org/officeDocument/2006/relationships/hyperlink" Target="http://www.perseus.tufts.edu/hopper/morph?l=i%28ppopo%2Flwn&amp;la=greek&amp;can=i%28ppopo%2Flwn0&amp;prior=e)f'" TargetMode="External"/><Relationship Id="rId37" Type="http://schemas.openxmlformats.org/officeDocument/2006/relationships/hyperlink" Target="http://www.perseus.tufts.edu/hopper/morph?l=kai%5C&amp;la=greek&amp;can=kai%5C2&amp;prior=a)gxema/xwn" TargetMode="External"/><Relationship Id="rId53" Type="http://schemas.openxmlformats.org/officeDocument/2006/relationships/hyperlink" Target="http://www.perseus.tufts.edu/hopper/morph?l=tina&amp;la=greek&amp;can=tina0&amp;prior=a)qana/twn" TargetMode="External"/><Relationship Id="rId58" Type="http://schemas.openxmlformats.org/officeDocument/2006/relationships/hyperlink" Target="http://www.perseus.tufts.edu/hopper/morph?l=*danaoi%3Dsin&amp;la=greek&amp;can=*danaoi%3Dsin0&amp;prior=h)\" TargetMode="External"/><Relationship Id="rId74" Type="http://schemas.openxmlformats.org/officeDocument/2006/relationships/hyperlink" Target="http://www.perseus.tufts.edu/hopper/morph?l=po%2Flis&amp;la=greek&amp;can=po%2Flis0&amp;prior=*pria/moio" TargetMode="External"/><Relationship Id="rId79" Type="http://schemas.openxmlformats.org/officeDocument/2006/relationships/hyperlink" Target="http://www.perseus.tufts.edu/hopper/morph?l=i%29w%2Fn&amp;la=greek&amp;can=i%29w%2Fn0&amp;prior=e(/zet'" TargetMode="External"/><Relationship Id="rId102" Type="http://schemas.openxmlformats.org/officeDocument/2006/relationships/hyperlink" Target="http://www.perseus.tufts.edu/hopper/morph?l=possi%5Cn&amp;la=greek&amp;can=possi%5Cn0&amp;prior=u(/lh" TargetMode="External"/><Relationship Id="rId123" Type="http://schemas.openxmlformats.org/officeDocument/2006/relationships/hyperlink" Target="http://www.perseus.tufts.edu/hopper/morph?l=xalko%2Fpod%27&amp;la=greek&amp;can=xalko%2Fpod%270&amp;prior=titu/sketo" TargetMode="External"/><Relationship Id="rId128" Type="http://schemas.openxmlformats.org/officeDocument/2006/relationships/hyperlink" Target="http://www.perseus.tufts.edu/hopper/morph?l=xruso%5Cn&amp;la=greek&amp;can=xruso%5Cn0&amp;prior=komo/wnte" TargetMode="External"/><Relationship Id="rId144" Type="http://schemas.openxmlformats.org/officeDocument/2006/relationships/hyperlink" Target="http://www.perseus.tufts.edu/hopper/morph?l=u%28p%27&amp;la=greek&amp;can=u%28p%272&amp;prior=kh/te'" TargetMode="External"/><Relationship Id="rId149" Type="http://schemas.openxmlformats.org/officeDocument/2006/relationships/hyperlink" Target="http://www.perseus.tufts.edu/hopper/morph?l=ou%29d%27&amp;la=greek&amp;can=ou%29d%271&amp;prior=keuqmw=n" TargetMode="External"/><Relationship Id="rId5" Type="http://schemas.openxmlformats.org/officeDocument/2006/relationships/hyperlink" Target="http://www.perseus.tufts.edu/hopper/morph?l=*zeu%5Cs&amp;la=greek&amp;can=*zeu%5Cs0" TargetMode="External"/><Relationship Id="rId90" Type="http://schemas.openxmlformats.org/officeDocument/2006/relationships/hyperlink" Target="http://www.perseus.tufts.edu/hopper/morph?l=katebh%2Fseto&amp;la=greek&amp;can=katebh%2Fseto0&amp;prior=o)/reos" TargetMode="External"/><Relationship Id="rId95" Type="http://schemas.openxmlformats.org/officeDocument/2006/relationships/hyperlink" Target="http://www.perseus.tufts.edu/hopper/morph?l=probiba%2Fs&amp;la=greek&amp;can=probiba%2Fs0&amp;prior=posi\" TargetMode="External"/><Relationship Id="rId160" Type="http://schemas.openxmlformats.org/officeDocument/2006/relationships/hyperlink" Target="http://www.perseus.tufts.edu/hopper/morph?l=ou%29d%27&amp;la=greek&amp;can=ou%29d%272&amp;prior=ma/l'" TargetMode="External"/><Relationship Id="rId165" Type="http://schemas.openxmlformats.org/officeDocument/2006/relationships/hyperlink" Target="http://www.perseus.tufts.edu/hopper/morph?l=to%5Cn&amp;la=greek&amp;can=to%5Cn0&amp;prior=a)/cwn" TargetMode="External"/><Relationship Id="rId22" Type="http://schemas.openxmlformats.org/officeDocument/2006/relationships/hyperlink" Target="http://www.perseus.tufts.edu/hopper/morph?l=e%29xe%2Fmen&amp;la=greek&amp;can=e%29xe%2Fmen0&amp;prior=t'" TargetMode="External"/><Relationship Id="rId27" Type="http://schemas.openxmlformats.org/officeDocument/2006/relationships/hyperlink" Target="http://www.perseus.tufts.edu/hopper/morph?l=de%5C&amp;la=greek&amp;can=de%5C0&amp;prior=au)to\s" TargetMode="External"/><Relationship Id="rId43" Type="http://schemas.openxmlformats.org/officeDocument/2006/relationships/hyperlink" Target="http://www.perseus.tufts.edu/hopper/morph?l=a%29nqrw%2Fpwn&amp;la=greek&amp;can=a%29nqrw%2Fpwn0&amp;prior=dikaiota/twn" TargetMode="External"/><Relationship Id="rId48" Type="http://schemas.openxmlformats.org/officeDocument/2006/relationships/hyperlink" Target="http://www.perseus.tufts.edu/hopper/morph?l=tre%2Fpen&amp;la=greek&amp;can=tre%2Fpen1&amp;prior=e)/ti" TargetMode="External"/><Relationship Id="rId64" Type="http://schemas.openxmlformats.org/officeDocument/2006/relationships/hyperlink" Target="http://www.perseus.tufts.edu/hopper/morph?l=o%28%5C&amp;la=greek&amp;can=o%28%5C0&amp;prior=ga\r" TargetMode="External"/><Relationship Id="rId69" Type="http://schemas.openxmlformats.org/officeDocument/2006/relationships/hyperlink" Target="http://www.perseus.tufts.edu/hopper/morph?l=*qrhi%2Bki%2Fhs&amp;la=greek&amp;can=*qrhi%2Bki%2Fhs0&amp;prior=u(lhe/sshs" TargetMode="External"/><Relationship Id="rId113" Type="http://schemas.openxmlformats.org/officeDocument/2006/relationships/hyperlink" Target="http://www.perseus.tufts.edu/hopper/morph?l=dw%2Fmata&amp;la=greek&amp;can=dw%2Fmata0&amp;prior=kluta\" TargetMode="External"/><Relationship Id="rId118" Type="http://schemas.openxmlformats.org/officeDocument/2006/relationships/hyperlink" Target="http://www.perseus.tufts.edu/hopper/morph?l=teteu%2Fxatai&amp;la=greek&amp;can=teteu%2Fxatai0&amp;prior=marmai/ronta" TargetMode="External"/><Relationship Id="rId134" Type="http://schemas.openxmlformats.org/officeDocument/2006/relationships/hyperlink" Target="http://www.perseus.tufts.edu/hopper/morph?l=xrusei%2Fhn&amp;la=greek&amp;can=xrusei%2Fhn0&amp;prior=i(ma/sqlhn" TargetMode="External"/><Relationship Id="rId139" Type="http://schemas.openxmlformats.org/officeDocument/2006/relationships/hyperlink" Target="http://www.perseus.tufts.edu/hopper/morph?l=d%27&amp;la=greek&amp;can=d%278&amp;prior=bh=" TargetMode="External"/><Relationship Id="rId80" Type="http://schemas.openxmlformats.org/officeDocument/2006/relationships/hyperlink" Target="http://www.perseus.tufts.edu/hopper/morph?l=d%27&amp;la=greek&amp;can=d%272&amp;prior=e)le/aire" TargetMode="External"/><Relationship Id="rId85" Type="http://schemas.openxmlformats.org/officeDocument/2006/relationships/hyperlink" Target="http://www.perseus.tufts.edu/hopper/morph?l=e%29neme%2Fssa&amp;la=greek&amp;can=e%29neme%2Fssa0&amp;prior=kraterw=s" TargetMode="External"/><Relationship Id="rId150" Type="http://schemas.openxmlformats.org/officeDocument/2006/relationships/hyperlink" Target="http://www.perseus.tufts.edu/hopper/morph?l=h%29gnoi%2Fhsen&amp;la=greek&amp;can=h%29gnoi%2Fhsen0&amp;prior=ou)d'" TargetMode="External"/><Relationship Id="rId155" Type="http://schemas.openxmlformats.org/officeDocument/2006/relationships/hyperlink" Target="http://www.perseus.tufts.edu/hopper/morph?l=dii%2Fstato&amp;la=greek&amp;can=dii%2Fstato0&amp;prior=qa/lassa" TargetMode="External"/><Relationship Id="rId171" Type="http://schemas.openxmlformats.org/officeDocument/2006/relationships/hyperlink" Target="http://www.perseus.tufts.edu/hopper/morph?l=fe%2Fron&amp;la=greek&amp;can=fe%2Fron0&amp;prior=e)u/+skarqmoi" TargetMode="External"/><Relationship Id="rId12" Type="http://schemas.openxmlformats.org/officeDocument/2006/relationships/hyperlink" Target="http://www.perseus.tufts.edu/hopper/morph?l=*%28%2Fektora&amp;la=greek&amp;can=*%28%2Fektora0&amp;prior=kai\" TargetMode="External"/><Relationship Id="rId17" Type="http://schemas.openxmlformats.org/officeDocument/2006/relationships/hyperlink" Target="http://www.perseus.tufts.edu/hopper/morph?l=e%29%2Fa&amp;la=greek&amp;can=e%29%2Fa0&amp;prior=me\n" TargetMode="External"/><Relationship Id="rId33" Type="http://schemas.openxmlformats.org/officeDocument/2006/relationships/hyperlink" Target="http://www.perseus.tufts.edu/hopper/morph?l=kaqorw%2Fmenos&amp;la=greek&amp;can=kaqorw%2Fmenos0&amp;prior=*qrh|kw=n" TargetMode="External"/><Relationship Id="rId38" Type="http://schemas.openxmlformats.org/officeDocument/2006/relationships/hyperlink" Target="http://www.perseus.tufts.edu/hopper/morph?l=i%28pphmolgw%3Dn&amp;la=greek&amp;can=i%28pphmolgw%3Dn0&amp;prior=a)gauw=n" TargetMode="External"/><Relationship Id="rId59" Type="http://schemas.openxmlformats.org/officeDocument/2006/relationships/hyperlink" Target="http://www.perseus.tufts.edu/hopper/morph?l=ou%29d%27&amp;la=greek&amp;can=ou%29d%270&amp;prior=*danaoi=sin" TargetMode="External"/><Relationship Id="rId103" Type="http://schemas.openxmlformats.org/officeDocument/2006/relationships/hyperlink" Target="http://www.perseus.tufts.edu/hopper/morph?l=u%28p%27&amp;la=greek&amp;can=u%28p%270&amp;prior=possi\n" TargetMode="External"/><Relationship Id="rId108" Type="http://schemas.openxmlformats.org/officeDocument/2006/relationships/hyperlink" Target="http://www.perseus.tufts.edu/hopper/morph?l=i%28%2Fketo&amp;la=greek&amp;can=i%28%2Fketo0&amp;prior=te/traton" TargetMode="External"/><Relationship Id="rId124" Type="http://schemas.openxmlformats.org/officeDocument/2006/relationships/hyperlink" Target="http://www.perseus.tufts.edu/hopper/morph?l=i%28%2Fppw&amp;la=greek&amp;can=i%28%2Fppw0&amp;prior=xalko/pod'" TargetMode="External"/><Relationship Id="rId129" Type="http://schemas.openxmlformats.org/officeDocument/2006/relationships/hyperlink" Target="http://www.perseus.tufts.edu/hopper/morph?l=d%27&amp;la=greek&amp;can=d%275&amp;prior=xruso\n" TargetMode="External"/><Relationship Id="rId54" Type="http://schemas.openxmlformats.org/officeDocument/2006/relationships/hyperlink" Target="http://www.perseus.tufts.edu/hopper/morph?l=e%29%2Flpeto&amp;la=greek&amp;can=e%29%2Flpeto0&amp;prior=tina" TargetMode="External"/><Relationship Id="rId70" Type="http://schemas.openxmlformats.org/officeDocument/2006/relationships/hyperlink" Target="http://www.perseus.tufts.edu/hopper/morph?l=pa%3Dsa&amp;la=greek&amp;can=pa%3Dsa0&amp;prior=e)fai/neto" TargetMode="External"/><Relationship Id="rId75" Type="http://schemas.openxmlformats.org/officeDocument/2006/relationships/hyperlink" Target="http://www.perseus.tufts.edu/hopper/morph?l=kai%5C&amp;la=greek&amp;can=kai%5C4&amp;prior=po/lis" TargetMode="External"/><Relationship Id="rId91" Type="http://schemas.openxmlformats.org/officeDocument/2006/relationships/hyperlink" Target="http://www.perseus.tufts.edu/hopper/morph?l=paipalo%2Fentos&amp;la=greek&amp;can=paipalo%2Fentos0&amp;prior=katebh/seto" TargetMode="External"/><Relationship Id="rId96" Type="http://schemas.openxmlformats.org/officeDocument/2006/relationships/hyperlink" Target="http://www.perseus.tufts.edu/hopper/morph?l=tre%2Fme&amp;la=greek&amp;can=tre%2Fme0&amp;prior=probiba/s" TargetMode="External"/><Relationship Id="rId140" Type="http://schemas.openxmlformats.org/officeDocument/2006/relationships/hyperlink" Target="http://www.perseus.tufts.edu/hopper/morph?l=e%29pi%5C&amp;la=greek&amp;can=e%29pi%5C0&amp;prior=e)la/an" TargetMode="External"/><Relationship Id="rId145" Type="http://schemas.openxmlformats.org/officeDocument/2006/relationships/hyperlink" Target="http://www.perseus.tufts.edu/hopper/morph?l=au%29tou%3D&amp;la=greek&amp;can=au%29tou%3D0&amp;prior=u(p'" TargetMode="External"/><Relationship Id="rId161" Type="http://schemas.openxmlformats.org/officeDocument/2006/relationships/hyperlink" Target="http://www.perseus.tufts.edu/hopper/morph?l=u%28pe%2Fnerqe&amp;la=greek&amp;can=u%28pe%2Fnerqe0&amp;prior=ou)d'" TargetMode="External"/><Relationship Id="rId166" Type="http://schemas.openxmlformats.org/officeDocument/2006/relationships/hyperlink" Target="http://www.perseus.tufts.edu/hopper/morph?l=d%27&amp;la=greek&amp;can=d%279&amp;prior=to\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erseus.tufts.edu/hopper/morph?l=d%27&amp;la=greek&amp;can=d%270&amp;prior=*zeu\s" TargetMode="External"/><Relationship Id="rId15" Type="http://schemas.openxmlformats.org/officeDocument/2006/relationships/hyperlink" Target="http://www.perseus.tufts.edu/hopper/morph?l=tou%5Cs&amp;la=greek&amp;can=tou%5Cs0&amp;prior=pe/lasse" TargetMode="External"/><Relationship Id="rId23" Type="http://schemas.openxmlformats.org/officeDocument/2006/relationships/hyperlink" Target="http://www.perseus.tufts.edu/hopper/morph?l=kai%5C&amp;la=greek&amp;can=kai%5C1&amp;prior=e)xe/men" TargetMode="External"/><Relationship Id="rId28" Type="http://schemas.openxmlformats.org/officeDocument/2006/relationships/hyperlink" Target="http://www.perseus.tufts.edu/hopper/morph?l=pa%2Flin&amp;la=greek&amp;can=pa%2Flin0&amp;prior=de\" TargetMode="External"/><Relationship Id="rId36" Type="http://schemas.openxmlformats.org/officeDocument/2006/relationships/hyperlink" Target="http://www.perseus.tufts.edu/hopper/morph?l=t%27&amp;la=greek&amp;can=t%271&amp;prior=*musw=n" TargetMode="External"/><Relationship Id="rId49" Type="http://schemas.openxmlformats.org/officeDocument/2006/relationships/hyperlink" Target="http://www.perseus.tufts.edu/hopper/morph?l=o%29%2Fsse&amp;la=greek&amp;can=o%29%2Fsse1&amp;prior=tre/pen" TargetMode="External"/><Relationship Id="rId57" Type="http://schemas.openxmlformats.org/officeDocument/2006/relationships/hyperlink" Target="http://www.perseus.tufts.edu/hopper/morph?l=h%29%5C&amp;la=greek&amp;can=h%29%5C0&amp;prior=e)lqo/nt'" TargetMode="External"/><Relationship Id="rId106" Type="http://schemas.openxmlformats.org/officeDocument/2006/relationships/hyperlink" Target="http://www.perseus.tufts.edu/hopper/morph?l=tri%5Cs&amp;la=greek&amp;can=tri%5Cs0&amp;prior=i)o/ntos" TargetMode="External"/><Relationship Id="rId114" Type="http://schemas.openxmlformats.org/officeDocument/2006/relationships/hyperlink" Target="http://www.perseus.tufts.edu/hopper/morph?l=be%2Fnqesi&amp;la=greek&amp;can=be%2Fnqesi0&amp;prior=dw/mata" TargetMode="External"/><Relationship Id="rId119" Type="http://schemas.openxmlformats.org/officeDocument/2006/relationships/hyperlink" Target="http://www.perseus.tufts.edu/hopper/morph?l=ai%29ei%2F&amp;la=greek&amp;can=ai%29ei%2F0&amp;prior=a)/fqita" TargetMode="External"/><Relationship Id="rId127" Type="http://schemas.openxmlformats.org/officeDocument/2006/relationships/hyperlink" Target="http://www.perseus.tufts.edu/hopper/morph?l=e%29qei%2Frh%7Csin&amp;la=greek&amp;can=e%29qei%2Frh%7Csin0&amp;prior=xruse/h|sin" TargetMode="External"/><Relationship Id="rId10" Type="http://schemas.openxmlformats.org/officeDocument/2006/relationships/hyperlink" Target="http://www.perseus.tufts.edu/hopper/morph?l=te&amp;la=greek&amp;can=te0&amp;prior=*trw=a/s" TargetMode="External"/><Relationship Id="rId31" Type="http://schemas.openxmlformats.org/officeDocument/2006/relationships/hyperlink" Target="http://www.perseus.tufts.edu/hopper/morph?l=no%2Fsfin&amp;la=greek&amp;can=no%2Fsfin0&amp;prior=faeinw\" TargetMode="External"/><Relationship Id="rId44" Type="http://schemas.openxmlformats.org/officeDocument/2006/relationships/hyperlink" Target="http://www.perseus.tufts.edu/hopper/morph?l=e%29s&amp;la=greek&amp;can=e%29s0&amp;prior=a)nqrw/pwn" TargetMode="External"/><Relationship Id="rId52" Type="http://schemas.openxmlformats.org/officeDocument/2006/relationships/hyperlink" Target="http://www.perseus.tufts.edu/hopper/morph?l=g%27&amp;la=greek&amp;can=g%270&amp;prior=o(/" TargetMode="External"/><Relationship Id="rId60" Type="http://schemas.openxmlformats.org/officeDocument/2006/relationships/hyperlink" Target="http://www.perseus.tufts.edu/hopper/morph?l=ei%29%3Dxe&amp;la=greek&amp;can=ei%29%3Dxe0&amp;prior=a)laoskopih\n" TargetMode="External"/><Relationship Id="rId65" Type="http://schemas.openxmlformats.org/officeDocument/2006/relationships/hyperlink" Target="http://www.perseus.tufts.edu/hopper/morph?l=qauma%2Fzwn&amp;la=greek&amp;can=qauma%2Fzwn0&amp;prior=o(\" TargetMode="External"/><Relationship Id="rId73" Type="http://schemas.openxmlformats.org/officeDocument/2006/relationships/hyperlink" Target="http://www.perseus.tufts.edu/hopper/morph?l=fai%2Fneto&amp;la=greek&amp;can=fai%2Fneto0&amp;prior=*)/idh" TargetMode="External"/><Relationship Id="rId78" Type="http://schemas.openxmlformats.org/officeDocument/2006/relationships/hyperlink" Target="http://www.perseus.tufts.edu/hopper/morph?l=g%27&amp;la=greek&amp;can=g%271&amp;prior=o(/" TargetMode="External"/><Relationship Id="rId81" Type="http://schemas.openxmlformats.org/officeDocument/2006/relationships/hyperlink" Target="http://www.perseus.tufts.edu/hopper/morph?l=*%29axaiou%5Cs&amp;la=greek&amp;can=*%29axaiou%5Cs0&amp;prior=d'" TargetMode="External"/><Relationship Id="rId86" Type="http://schemas.openxmlformats.org/officeDocument/2006/relationships/hyperlink" Target="http://www.perseus.tufts.edu/hopper/morph?l=au%29ti%2Fka&amp;la=greek&amp;can=au%29ti%2Fka0&amp;prior=e)neme/ssa" TargetMode="External"/><Relationship Id="rId94" Type="http://schemas.openxmlformats.org/officeDocument/2006/relationships/hyperlink" Target="http://www.perseus.tufts.edu/hopper/morph?l=posi%5C&amp;la=greek&amp;can=posi%5C0&amp;prior=kraipna\" TargetMode="External"/><Relationship Id="rId99" Type="http://schemas.openxmlformats.org/officeDocument/2006/relationships/hyperlink" Target="http://www.perseus.tufts.edu/hopper/morph?l=makra%5C&amp;la=greek&amp;can=makra%5C0&amp;prior=ou)/rea" TargetMode="External"/><Relationship Id="rId101" Type="http://schemas.openxmlformats.org/officeDocument/2006/relationships/hyperlink" Target="http://www.perseus.tufts.edu/hopper/morph?l=u%28%2Flh&amp;la=greek&amp;can=u%28%2Flh0&amp;prior=kai\" TargetMode="External"/><Relationship Id="rId122" Type="http://schemas.openxmlformats.org/officeDocument/2006/relationships/hyperlink" Target="http://www.perseus.tufts.edu/hopper/morph?l=o%29%2Fxesfi&amp;la=greek&amp;can=o%29%2Fxesfi0&amp;prior=u(p'" TargetMode="External"/><Relationship Id="rId130" Type="http://schemas.openxmlformats.org/officeDocument/2006/relationships/hyperlink" Target="http://www.perseus.tufts.edu/hopper/morph?l=au%29to%5Cs&amp;la=greek&amp;can=au%29to%5Cs1&amp;prior=d'" TargetMode="External"/><Relationship Id="rId135" Type="http://schemas.openxmlformats.org/officeDocument/2006/relationships/hyperlink" Target="http://www.perseus.tufts.edu/hopper/morph?l=eu%29%2Ftukton&amp;la=greek&amp;can=eu%29%2Ftukton0&amp;prior=xrusei/hn" TargetMode="External"/><Relationship Id="rId143" Type="http://schemas.openxmlformats.org/officeDocument/2006/relationships/hyperlink" Target="http://www.perseus.tufts.edu/hopper/morph?l=kh%2Fte%27&amp;la=greek&amp;can=kh%2Fte%270&amp;prior=de\" TargetMode="External"/><Relationship Id="rId148" Type="http://schemas.openxmlformats.org/officeDocument/2006/relationships/hyperlink" Target="http://www.perseus.tufts.edu/hopper/morph?l=keuqmw%3Dn&amp;la=greek&amp;can=keuqmw%3Dn0&amp;prior=e)k" TargetMode="External"/><Relationship Id="rId151" Type="http://schemas.openxmlformats.org/officeDocument/2006/relationships/hyperlink" Target="http://www.perseus.tufts.edu/hopper/morph?l=a%29%2Fnakta&amp;la=greek&amp;can=a%29%2Fnakta0&amp;prior=h)gnoi/hsen" TargetMode="External"/><Relationship Id="rId156" Type="http://schemas.openxmlformats.org/officeDocument/2006/relationships/hyperlink" Target="http://www.perseus.tufts.edu/hopper/morph?l=toi%5C&amp;la=greek&amp;can=toi%5C0&amp;prior=dii/stato" TargetMode="External"/><Relationship Id="rId164" Type="http://schemas.openxmlformats.org/officeDocument/2006/relationships/hyperlink" Target="http://www.perseus.tufts.edu/hopper/morph?l=a%29%2Fcwn&amp;la=greek&amp;can=a%29%2Fcwn0&amp;prior=xa/lkeos" TargetMode="External"/><Relationship Id="rId169" Type="http://schemas.openxmlformats.org/officeDocument/2006/relationships/hyperlink" Target="http://www.perseus.tufts.edu/hopper/morph?l=nh%3Das&amp;la=greek&amp;can=nh%3Das0&amp;prior=*)axaiw=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rseus.tufts.edu/hopper/morph?l=*trw%3Da%2Fs&amp;la=greek&amp;can=*trw%3Da%2Fs0&amp;prior=ou)=n" TargetMode="External"/><Relationship Id="rId172" Type="http://schemas.openxmlformats.org/officeDocument/2006/relationships/hyperlink" Target="http://www.perseus.tufts.edu/hopper/morph?l=i%28%2Fppoi&amp;la=greek&amp;can=i%28%2Fppoi0&amp;prior=fe/ron" TargetMode="External"/><Relationship Id="rId13" Type="http://schemas.openxmlformats.org/officeDocument/2006/relationships/hyperlink" Target="http://www.perseus.tufts.edu/hopper/morph?l=nhusi%5C&amp;la=greek&amp;can=nhusi%5C0&amp;prior=*(/ektora" TargetMode="External"/><Relationship Id="rId18" Type="http://schemas.openxmlformats.org/officeDocument/2006/relationships/hyperlink" Target="http://www.perseus.tufts.edu/hopper/morph?l=para%5C&amp;la=greek&amp;can=para%5C0&amp;prior=e)/a" TargetMode="External"/><Relationship Id="rId39" Type="http://schemas.openxmlformats.org/officeDocument/2006/relationships/hyperlink" Target="http://www.perseus.tufts.edu/hopper/morph?l=glaktofa%2Fgwn&amp;la=greek&amp;can=glaktofa%2Fgwn0&amp;prior=i(pphmolgw=n" TargetMode="External"/><Relationship Id="rId109" Type="http://schemas.openxmlformats.org/officeDocument/2006/relationships/hyperlink" Target="http://www.perseus.tufts.edu/hopper/morph?l=*ai%29ga%2Fs&amp;la=greek&amp;can=*ai%29ga%2Fs0&amp;prior=te/kmwr" TargetMode="External"/><Relationship Id="rId34" Type="http://schemas.openxmlformats.org/officeDocument/2006/relationships/hyperlink" Target="http://www.perseus.tufts.edu/hopper/morph?l=ai%29%3Dan&amp;la=greek&amp;can=ai%29%3Dan0&amp;prior=kaqorw/menos" TargetMode="External"/><Relationship Id="rId50" Type="http://schemas.openxmlformats.org/officeDocument/2006/relationships/hyperlink" Target="http://www.perseus.tufts.edu/hopper/morph?l=ou%29&amp;la=greek&amp;can=ou%291&amp;prior=faeinw/" TargetMode="External"/><Relationship Id="rId55" Type="http://schemas.openxmlformats.org/officeDocument/2006/relationships/hyperlink" Target="http://www.perseus.tufts.edu/hopper/morph?l=kata%5C&amp;la=greek&amp;can=kata%5C0&amp;prior=o(\n" TargetMode="External"/><Relationship Id="rId76" Type="http://schemas.openxmlformats.org/officeDocument/2006/relationships/hyperlink" Target="http://www.perseus.tufts.edu/hopper/morph?l=e%29%2Fnq%27&amp;la=greek&amp;can=e%29%2Fnq%270&amp;prior=*)axaiw=n" TargetMode="External"/><Relationship Id="rId97" Type="http://schemas.openxmlformats.org/officeDocument/2006/relationships/hyperlink" Target="http://www.perseus.tufts.edu/hopper/morph?l=d%27&amp;la=greek&amp;can=d%274&amp;prior=tre/me" TargetMode="External"/><Relationship Id="rId104" Type="http://schemas.openxmlformats.org/officeDocument/2006/relationships/hyperlink" Target="http://www.perseus.tufts.edu/hopper/morph?l=*poseida%2Fwnos&amp;la=greek&amp;can=*poseida%2Fwnos0&amp;prior=a)qana/toisi" TargetMode="External"/><Relationship Id="rId120" Type="http://schemas.openxmlformats.org/officeDocument/2006/relationships/hyperlink" Target="http://www.perseus.tufts.edu/hopper/morph?l=e%29%2Fnq%27&amp;la=greek&amp;can=e%29%2Fnq%271&amp;prior=ai)ei/" TargetMode="External"/><Relationship Id="rId125" Type="http://schemas.openxmlformats.org/officeDocument/2006/relationships/hyperlink" Target="http://www.perseus.tufts.edu/hopper/morph?l=w%29kupe%2Fta&amp;la=greek&amp;can=w%29kupe%2Fta0&amp;prior=i(/ppw" TargetMode="External"/><Relationship Id="rId141" Type="http://schemas.openxmlformats.org/officeDocument/2006/relationships/hyperlink" Target="http://www.perseus.tufts.edu/hopper/morph?l=a%29%2Ftalle&amp;la=greek&amp;can=a%29%2Ftalle0&amp;prior=ku/mat'" TargetMode="External"/><Relationship Id="rId146" Type="http://schemas.openxmlformats.org/officeDocument/2006/relationships/hyperlink" Target="http://www.perseus.tufts.edu/hopper/morph?l=pa%2Fntoqen&amp;la=greek&amp;can=pa%2Fntoqen0&amp;prior=au)tou=" TargetMode="External"/><Relationship Id="rId167" Type="http://schemas.openxmlformats.org/officeDocument/2006/relationships/hyperlink" Target="http://www.perseus.tufts.edu/hopper/morph?l=e%29s&amp;la=greek&amp;can=e%29s1&amp;prior=d'" TargetMode="External"/><Relationship Id="rId7" Type="http://schemas.openxmlformats.org/officeDocument/2006/relationships/hyperlink" Target="http://www.perseus.tufts.edu/hopper/morph?l=e%29pei%5C&amp;la=greek&amp;can=e%29pei%5C0&amp;prior=d'" TargetMode="External"/><Relationship Id="rId71" Type="http://schemas.openxmlformats.org/officeDocument/2006/relationships/hyperlink" Target="http://www.perseus.tufts.edu/hopper/morph?l=me%5Cn&amp;la=greek&amp;can=me%5Cn1&amp;prior=pa=sa" TargetMode="External"/><Relationship Id="rId92" Type="http://schemas.openxmlformats.org/officeDocument/2006/relationships/hyperlink" Target="http://www.perseus.tufts.edu/hopper/morph?l=katebh%2Fseto&amp;la=greek&amp;can=katebh%2Fseto0&amp;prior=o)/reos" TargetMode="External"/><Relationship Id="rId162" Type="http://schemas.openxmlformats.org/officeDocument/2006/relationships/hyperlink" Target="http://www.perseus.tufts.edu/hopper/morph?l=diai%2Fneto&amp;la=greek&amp;can=diai%2Fneto0&amp;prior=u(pe/nerqe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perseus.tufts.edu/hopper/morph?l=o%29%2Fsse&amp;la=greek&amp;can=o%29%2Fsse0&amp;prior=tre/pen" TargetMode="External"/><Relationship Id="rId24" Type="http://schemas.openxmlformats.org/officeDocument/2006/relationships/hyperlink" Target="http://www.perseus.tufts.edu/hopper/morph?l=o%29i%2Bzu%5Cn&amp;la=greek&amp;can=o%29i%2Bzu%5Cn0&amp;prior=kai\" TargetMode="External"/><Relationship Id="rId40" Type="http://schemas.openxmlformats.org/officeDocument/2006/relationships/hyperlink" Target="http://www.perseus.tufts.edu/hopper/morph?l=*%29abi%2Fwn&amp;la=greek&amp;can=*%29abi%2Fwn0&amp;prior=glaktofa/gwn" TargetMode="External"/><Relationship Id="rId45" Type="http://schemas.openxmlformats.org/officeDocument/2006/relationships/hyperlink" Target="http://www.perseus.tufts.edu/hopper/morph?l=d%27&amp;la=greek&amp;can=d%271&amp;prior=*troi/hn" TargetMode="External"/><Relationship Id="rId66" Type="http://schemas.openxmlformats.org/officeDocument/2006/relationships/hyperlink" Target="http://www.perseus.tufts.edu/hopper/morph?l=pto%2Flemo%2Fn&amp;la=greek&amp;can=pto%2Flemo%2Fn0&amp;prior=h(=sto" TargetMode="External"/><Relationship Id="rId87" Type="http://schemas.openxmlformats.org/officeDocument/2006/relationships/hyperlink" Target="http://www.perseus.tufts.edu/hopper/morph?l=d%27&amp;la=greek&amp;can=d%273&amp;prior=au)ti/ka" TargetMode="External"/><Relationship Id="rId110" Type="http://schemas.openxmlformats.org/officeDocument/2006/relationships/hyperlink" Target="http://www.perseus.tufts.edu/hopper/morph?l=de%2F&amp;la=greek&amp;can=de%2F0&amp;prior=e)/nqa" TargetMode="External"/><Relationship Id="rId115" Type="http://schemas.openxmlformats.org/officeDocument/2006/relationships/hyperlink" Target="http://www.perseus.tufts.edu/hopper/morph?l=li%2Fmnhs&amp;la=greek&amp;can=li%2Fmnhs0&amp;prior=be/nqesi" TargetMode="External"/><Relationship Id="rId131" Type="http://schemas.openxmlformats.org/officeDocument/2006/relationships/hyperlink" Target="http://www.perseus.tufts.edu/hopper/morph?l=peri%5C&amp;la=greek&amp;can=peri%5C0&amp;prior=e)/dune" TargetMode="External"/><Relationship Id="rId136" Type="http://schemas.openxmlformats.org/officeDocument/2006/relationships/hyperlink" Target="http://www.perseus.tufts.edu/hopper/morph?l=d%27&amp;la=greek&amp;can=d%277&amp;prior=e(ou=" TargetMode="External"/><Relationship Id="rId157" Type="http://schemas.openxmlformats.org/officeDocument/2006/relationships/hyperlink" Target="http://www.perseus.tufts.edu/hopper/morph?l=pe%2Ftonto&amp;la=greek&amp;can=pe%2Ftonto0&amp;prior=de\" TargetMode="External"/><Relationship Id="rId61" Type="http://schemas.openxmlformats.org/officeDocument/2006/relationships/hyperlink" Target="http://www.perseus.tufts.edu/hopper/morph?l=krei%2Fwn&amp;la=greek&amp;can=krei%2Fwn0&amp;prior=ei)=xe" TargetMode="External"/><Relationship Id="rId82" Type="http://schemas.openxmlformats.org/officeDocument/2006/relationships/hyperlink" Target="http://www.perseus.tufts.edu/hopper/morph?l=*trwsi%5Cn&amp;la=greek&amp;can=*trwsi%5Cn0&amp;prior=*)axaiou\s" TargetMode="External"/><Relationship Id="rId152" Type="http://schemas.openxmlformats.org/officeDocument/2006/relationships/hyperlink" Target="http://www.perseus.tufts.edu/hopper/morph?l=ghqosu%2Fnh%7C&amp;la=greek&amp;can=ghqosu%2Fnh%7C0&amp;prior=a)/nakta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://www.perseus.tufts.edu/hopper/morph?l=th%3D%7Csi&amp;la=greek&amp;can=th%3D%7Csi0&amp;prior=para\" TargetMode="External"/><Relationship Id="rId14" Type="http://schemas.openxmlformats.org/officeDocument/2006/relationships/hyperlink" Target="http://www.perseus.tufts.edu/hopper/morph?l=pe%2Flasse&amp;la=greek&amp;can=pe%2Flasse0&amp;prior=nhusi\" TargetMode="External"/><Relationship Id="rId30" Type="http://schemas.openxmlformats.org/officeDocument/2006/relationships/hyperlink" Target="http://www.perseus.tufts.edu/hopper/morph?l=faeinw%5C&amp;la=greek&amp;can=faeinw%5C0&amp;prior=o)/sse" TargetMode="External"/><Relationship Id="rId35" Type="http://schemas.openxmlformats.org/officeDocument/2006/relationships/hyperlink" Target="http://www.perseus.tufts.edu/hopper/morph?l=*musw%3Dn&amp;la=greek&amp;can=*musw%3Dn0&amp;prior=ai)=an" TargetMode="External"/><Relationship Id="rId56" Type="http://schemas.openxmlformats.org/officeDocument/2006/relationships/hyperlink" Target="http://www.perseus.tufts.edu/hopper/morph?l=e%29lqo%2Fnt%27&amp;la=greek&amp;can=e%29lqo%2Fnt%270&amp;prior=qumo\n" TargetMode="External"/><Relationship Id="rId77" Type="http://schemas.openxmlformats.org/officeDocument/2006/relationships/hyperlink" Target="http://www.perseus.tufts.edu/hopper/morph?l=o%28%2F&amp;la=greek&amp;can=o%28%2F1&amp;prior=a)/r'" TargetMode="External"/><Relationship Id="rId100" Type="http://schemas.openxmlformats.org/officeDocument/2006/relationships/hyperlink" Target="http://www.perseus.tufts.edu/hopper/morph?l=kai%5C&amp;la=greek&amp;can=kai%5C5&amp;prior=makra\" TargetMode="External"/><Relationship Id="rId105" Type="http://schemas.openxmlformats.org/officeDocument/2006/relationships/hyperlink" Target="http://www.perseus.tufts.edu/hopper/morph?l=i%29o%2Fntos&amp;la=greek&amp;can=i%29o%2Fntos0&amp;prior=*poseida/wnos" TargetMode="External"/><Relationship Id="rId126" Type="http://schemas.openxmlformats.org/officeDocument/2006/relationships/hyperlink" Target="http://www.perseus.tufts.edu/hopper/morph?l=xruse%2Fh%7Csin&amp;la=greek&amp;can=xruse%2Fh%7Csin0&amp;prior=w)kupe/ta" TargetMode="External"/><Relationship Id="rId147" Type="http://schemas.openxmlformats.org/officeDocument/2006/relationships/hyperlink" Target="http://www.perseus.tufts.edu/hopper/morph?l=e%29k&amp;la=greek&amp;can=e%29k0&amp;prior=pa/ntoqen" TargetMode="External"/><Relationship Id="rId168" Type="http://schemas.openxmlformats.org/officeDocument/2006/relationships/hyperlink" Target="http://www.perseus.tufts.edu/hopper/morph?l=*%29axaiw%3Dn&amp;la=greek&amp;can=*%29axaiw%3Dn1&amp;prior=e)s" TargetMode="External"/><Relationship Id="rId8" Type="http://schemas.openxmlformats.org/officeDocument/2006/relationships/hyperlink" Target="http://www.perseus.tufts.edu/hopper/morph?l=ou%29%3Dn&amp;la=greek&amp;can=ou%29%3Dn0&amp;prior=e)pei\" TargetMode="External"/><Relationship Id="rId51" Type="http://schemas.openxmlformats.org/officeDocument/2006/relationships/hyperlink" Target="http://www.perseus.tufts.edu/hopper/morph?l=o%28%2F&amp;la=greek&amp;can=o%28%2F0&amp;prior=ga\r" TargetMode="External"/><Relationship Id="rId72" Type="http://schemas.openxmlformats.org/officeDocument/2006/relationships/hyperlink" Target="http://www.perseus.tufts.edu/hopper/morph?l=*%29%2Fidh&amp;la=greek&amp;can=*%29%2Fidh0&amp;prior=me\n" TargetMode="External"/><Relationship Id="rId93" Type="http://schemas.openxmlformats.org/officeDocument/2006/relationships/hyperlink" Target="http://www.perseus.tufts.edu/hopper/morph?l=kraipna%5C&amp;la=greek&amp;can=kraipna%5C0&amp;prior=paipalo/entos" TargetMode="External"/><Relationship Id="rId98" Type="http://schemas.openxmlformats.org/officeDocument/2006/relationships/hyperlink" Target="http://www.perseus.tufts.edu/hopper/morph?l=ou%29%2Frea&amp;la=greek&amp;can=ou%29%2Frea0&amp;prior=d'" TargetMode="External"/><Relationship Id="rId121" Type="http://schemas.openxmlformats.org/officeDocument/2006/relationships/hyperlink" Target="http://www.perseus.tufts.edu/hopper/morph?l=u%28p%27&amp;la=greek&amp;can=u%28p%271&amp;prior=e)lqw\n" TargetMode="External"/><Relationship Id="rId142" Type="http://schemas.openxmlformats.org/officeDocument/2006/relationships/hyperlink" Target="http://www.perseus.tufts.edu/hopper/morph?l=de%5C&amp;la=greek&amp;can=de%5C4&amp;prior=a)/talle" TargetMode="External"/><Relationship Id="rId163" Type="http://schemas.openxmlformats.org/officeDocument/2006/relationships/hyperlink" Target="http://www.perseus.tufts.edu/hopper/morph?l=xa%2Flkeos&amp;la=greek&amp;can=xa%2Flkeos0&amp;prior=diai/neto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perseus.tufts.edu/hopper/morph?l=nwleme%2Fws&amp;la=greek&amp;can=nwleme%2Fws0&amp;prior=o)i+zu\n" TargetMode="External"/><Relationship Id="rId46" Type="http://schemas.openxmlformats.org/officeDocument/2006/relationships/hyperlink" Target="http://www.perseus.tufts.edu/hopper/morph?l=pa%2Fmpan&amp;la=greek&amp;can=pa%2Fmpan0&amp;prior=ou)" TargetMode="External"/><Relationship Id="rId67" Type="http://schemas.openxmlformats.org/officeDocument/2006/relationships/hyperlink" Target="http://www.perseus.tufts.edu/hopper/morph?l=u%28you%3D&amp;la=greek&amp;can=u%28you%3D0&amp;prior=te" TargetMode="External"/><Relationship Id="rId116" Type="http://schemas.openxmlformats.org/officeDocument/2006/relationships/hyperlink" Target="http://www.perseus.tufts.edu/hopper/morph?l=xru%2Fsea&amp;la=greek&amp;can=xru%2Fsea0&amp;prior=li/mnhs" TargetMode="External"/><Relationship Id="rId137" Type="http://schemas.openxmlformats.org/officeDocument/2006/relationships/hyperlink" Target="http://www.perseus.tufts.edu/hopper/morph?l=e%29pebh%2Fseto&amp;la=greek&amp;can=e%29pebh%2Fseto0&amp;prior=d'" TargetMode="External"/><Relationship Id="rId158" Type="http://schemas.openxmlformats.org/officeDocument/2006/relationships/hyperlink" Target="http://www.perseus.tufts.edu/hopper/morph?l=r%28i%2Fmfa&amp;la=greek&amp;can=r%28i%2Fmfa0&amp;prior=pe/tonto" TargetMode="External"/><Relationship Id="rId20" Type="http://schemas.openxmlformats.org/officeDocument/2006/relationships/hyperlink" Target="http://www.perseus.tufts.edu/hopper/morph?l=po%2Fnon&amp;la=greek&amp;can=po%2Fnon0&amp;prior=th=|si" TargetMode="External"/><Relationship Id="rId41" Type="http://schemas.openxmlformats.org/officeDocument/2006/relationships/hyperlink" Target="http://www.perseus.tufts.edu/hopper/morph?l=te&amp;la=greek&amp;can=te1&amp;prior=*)abi/wn" TargetMode="External"/><Relationship Id="rId62" Type="http://schemas.openxmlformats.org/officeDocument/2006/relationships/hyperlink" Target="http://www.perseus.tufts.edu/hopper/morph?l=e%29nosi%2Fxqwn&amp;la=greek&amp;can=e%29nosi%2Fxqwn0&amp;prior=krei/wn" TargetMode="External"/><Relationship Id="rId83" Type="http://schemas.openxmlformats.org/officeDocument/2006/relationships/hyperlink" Target="http://www.perseus.tufts.edu/hopper/morph?l=damname%2Fnous&amp;la=greek&amp;can=damname%2Fnous0&amp;prior=*trwsi\n" TargetMode="External"/><Relationship Id="rId88" Type="http://schemas.openxmlformats.org/officeDocument/2006/relationships/hyperlink" Target="http://www.perseus.tufts.edu/hopper/morph?l=e%29c&amp;la=greek&amp;can=e%29c1&amp;prior=d'" TargetMode="External"/><Relationship Id="rId111" Type="http://schemas.openxmlformats.org/officeDocument/2006/relationships/hyperlink" Target="http://www.perseus.tufts.edu/hopper/morph?l=oi%28&amp;la=greek&amp;can=oi%280&amp;prior=de/" TargetMode="External"/><Relationship Id="rId132" Type="http://schemas.openxmlformats.org/officeDocument/2006/relationships/hyperlink" Target="http://www.perseus.tufts.edu/hopper/morph?l=d%27&amp;la=greek&amp;can=d%276&amp;prior=ge/nto" TargetMode="External"/><Relationship Id="rId153" Type="http://schemas.openxmlformats.org/officeDocument/2006/relationships/hyperlink" Target="http://www.perseus.tufts.edu/hopper/morph?l=de%5C&amp;la=greek&amp;can=de%5C5&amp;prior=ghqosu/nh|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BD07BB14.dotm</Template>
  <TotalTime>34</TotalTime>
  <Pages>3</Pages>
  <Words>4492</Words>
  <Characters>24710</Characters>
  <Application>Microsoft Office Word</Application>
  <DocSecurity>0</DocSecurity>
  <Lines>205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29144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Henkes, L.C.F.</dc:creator>
  <cp:lastModifiedBy>Henkes, L.C.F.</cp:lastModifiedBy>
  <cp:revision>4</cp:revision>
  <dcterms:created xsi:type="dcterms:W3CDTF">2014-01-20T09:46:00Z</dcterms:created>
  <dcterms:modified xsi:type="dcterms:W3CDTF">2014-01-20T10:19:00Z</dcterms:modified>
</cp:coreProperties>
</file>